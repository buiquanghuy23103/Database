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BA1631" w14:textId="77777777" w:rsidR="00D9303B" w:rsidRDefault="00366DF5" w:rsidP="00D9303B">
      <w:pPr>
        <w:rPr>
          <w:lang w:eastAsia="fi-FI"/>
        </w:rPr>
      </w:pPr>
      <w:r w:rsidRPr="00366D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7169D54" wp14:editId="42855A24">
                <wp:simplePos x="0" y="0"/>
                <wp:positionH relativeFrom="page">
                  <wp:align>right</wp:align>
                </wp:positionH>
                <wp:positionV relativeFrom="paragraph">
                  <wp:posOffset>-798311</wp:posOffset>
                </wp:positionV>
                <wp:extent cx="7551049" cy="106920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1049" cy="10692000"/>
                        </a:xfrm>
                        <a:prstGeom prst="rect">
                          <a:avLst/>
                        </a:prstGeo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293F957E" w14:textId="77777777" w:rsidR="00366DF5" w:rsidRDefault="00366DF5" w:rsidP="00366D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w14:anchorId="57169D54" id="Rectangle 5" o:spid="_x0000_s1026" style="position:absolute;margin-left:543.35pt;margin-top:-62.85pt;width:594.55pt;height:841.9pt;z-index:251658239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" stroked="f" strokeweight="2pt">
                <v:fill r:id="rId12" o:title="" recolor="t" rotate="t" type="frame"/>
                <v:textbox>
                  <w:txbxContent>
                    <w:p w14:paraId="293F957E" w14:textId="77777777" w:rsidR="00366DF5" w:rsidRDefault="00366DF5" w:rsidP="00366DF5"/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5CEA4D" wp14:editId="719587C0">
                <wp:simplePos x="0" y="0"/>
                <wp:positionH relativeFrom="margin">
                  <wp:posOffset>392430</wp:posOffset>
                </wp:positionH>
                <wp:positionV relativeFrom="paragraph">
                  <wp:posOffset>708025</wp:posOffset>
                </wp:positionV>
                <wp:extent cx="5581015" cy="5410200"/>
                <wp:effectExtent l="0" t="0" r="635" b="0"/>
                <wp:wrapNone/>
                <wp:docPr id="11" name="Suorakulmi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015" cy="541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D0CD72" w14:textId="4C7105D1" w:rsidR="00C73627" w:rsidRPr="000E4D1E" w:rsidRDefault="00FF1031" w:rsidP="00C73627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Huy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Bui</w:t>
                            </w:r>
                          </w:p>
                          <w:p w14:paraId="33666196" w14:textId="77777777" w:rsidR="00D9303B" w:rsidRPr="000E4D1E" w:rsidRDefault="00D9303B" w:rsidP="00D9303B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2CAB2AD3" w14:textId="5D1DEB9E" w:rsidR="00D9303B" w:rsidRPr="00A01DF5" w:rsidRDefault="00FF1031" w:rsidP="00D9303B">
                            <w:pPr>
                              <w:spacing w:line="240" w:lineRule="auto"/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FF1031">
                              <w:rPr>
                                <w:color w:val="000000"/>
                                <w:sz w:val="48"/>
                                <w:szCs w:val="48"/>
                                <w:lang w:val="en-US"/>
                              </w:rPr>
                              <w:t>DISPLAYING DATABASE INFORMATION USING ENTITY FRAMEWORK</w:t>
                            </w:r>
                          </w:p>
                          <w:p w14:paraId="3D96B2ED" w14:textId="5802838E" w:rsidR="00D9303B" w:rsidRPr="00A01DF5" w:rsidRDefault="00FF1031" w:rsidP="00D9303B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SQL and database</w:t>
                            </w:r>
                          </w:p>
                          <w:p w14:paraId="595B0982" w14:textId="77777777" w:rsidR="00D9303B" w:rsidRPr="00A01DF5" w:rsidRDefault="00D9303B" w:rsidP="00D9303B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1488B125" w14:textId="320AE129" w:rsidR="00D9303B" w:rsidRPr="005221B0" w:rsidRDefault="00FF1031" w:rsidP="00D9303B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r w:rsidR="00A01DF5" w:rsidRPr="005221B0">
                              <w:rPr>
                                <w:sz w:val="32"/>
                                <w:szCs w:val="32"/>
                                <w:lang w:val="en-US"/>
                              </w:rPr>
                              <w:t>ssignment</w:t>
                            </w:r>
                          </w:p>
                          <w:p w14:paraId="5B00A804" w14:textId="5A907BA9" w:rsidR="00D9303B" w:rsidRPr="005221B0" w:rsidRDefault="00FF1031" w:rsidP="00D9303B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Timo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Mynttinen</w:t>
                            </w:r>
                            <w:proofErr w:type="spellEnd"/>
                          </w:p>
                          <w:p w14:paraId="433A778C" w14:textId="77777777" w:rsidR="00D9303B" w:rsidRPr="005221B0" w:rsidRDefault="00D9303B" w:rsidP="00D9303B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35090463" w14:textId="77777777" w:rsidR="00D9303B" w:rsidRPr="005221B0" w:rsidRDefault="00D9303B" w:rsidP="00D9303B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35FA0B3A" w14:textId="17ED397F" w:rsidR="00D9303B" w:rsidRDefault="00FF1031" w:rsidP="00D9303B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2018</w:t>
                            </w:r>
                          </w:p>
                          <w:p w14:paraId="548D91ED" w14:textId="77777777" w:rsidR="00D9303B" w:rsidRDefault="00D9303B" w:rsidP="00D930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rect w14:anchorId="725CEA4D" id="Suorakulmio 11" o:spid="_x0000_s1027" style="position:absolute;margin-left:30.9pt;margin-top:55.75pt;width:439.45pt;height:42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" filled="f" stroked="f">
                <v:textbox inset="0,0,0,0">
                  <w:txbxContent>
                    <w:p w14:paraId="26D0CD72" w14:textId="4C7105D1" w:rsidR="00C73627" w:rsidRPr="000E4D1E" w:rsidRDefault="00FF1031" w:rsidP="00C73627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Huy Bui</w:t>
                      </w:r>
                    </w:p>
                    <w:p w14:paraId="33666196" w14:textId="77777777" w:rsidR="00D9303B" w:rsidRPr="000E4D1E" w:rsidRDefault="00D9303B" w:rsidP="00D9303B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14:paraId="2CAB2AD3" w14:textId="5D1DEB9E" w:rsidR="00D9303B" w:rsidRPr="00A01DF5" w:rsidRDefault="00FF1031" w:rsidP="00D9303B">
                      <w:pPr>
                        <w:spacing w:line="240" w:lineRule="auto"/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 w:rsidRPr="00FF1031">
                        <w:rPr>
                          <w:color w:val="000000"/>
                          <w:sz w:val="48"/>
                          <w:szCs w:val="48"/>
                          <w:lang w:val="en-US"/>
                        </w:rPr>
                        <w:t>DISPLAYING DATABASE INFORMATION USING ENTITY FRAMEWORK</w:t>
                      </w:r>
                    </w:p>
                    <w:p w14:paraId="3D96B2ED" w14:textId="5802838E" w:rsidR="00D9303B" w:rsidRPr="00A01DF5" w:rsidRDefault="00FF1031" w:rsidP="00D9303B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SQL and database</w:t>
                      </w:r>
                    </w:p>
                    <w:p w14:paraId="595B0982" w14:textId="77777777" w:rsidR="00D9303B" w:rsidRPr="00A01DF5" w:rsidRDefault="00D9303B" w:rsidP="00D9303B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</w:p>
                    <w:p w14:paraId="1488B125" w14:textId="320AE129" w:rsidR="00D9303B" w:rsidRPr="005221B0" w:rsidRDefault="00FF1031" w:rsidP="00D9303B">
                      <w:pPr>
                        <w:spacing w:line="240" w:lineRule="auto"/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A</w:t>
                      </w:r>
                      <w:r w:rsidR="00A01DF5" w:rsidRPr="005221B0">
                        <w:rPr>
                          <w:sz w:val="32"/>
                          <w:szCs w:val="32"/>
                          <w:lang w:val="en-US"/>
                        </w:rPr>
                        <w:t>ssignment</w:t>
                      </w:r>
                    </w:p>
                    <w:p w14:paraId="5B00A804" w14:textId="5A907BA9" w:rsidR="00D9303B" w:rsidRPr="005221B0" w:rsidRDefault="00FF1031" w:rsidP="00D9303B">
                      <w:pPr>
                        <w:spacing w:line="240" w:lineRule="auto"/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Timo Mynttinen</w:t>
                      </w:r>
                    </w:p>
                    <w:p w14:paraId="433A778C" w14:textId="77777777" w:rsidR="00D9303B" w:rsidRPr="005221B0" w:rsidRDefault="00D9303B" w:rsidP="00D9303B">
                      <w:pPr>
                        <w:spacing w:line="240" w:lineRule="auto"/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14:paraId="35090463" w14:textId="77777777" w:rsidR="00D9303B" w:rsidRPr="005221B0" w:rsidRDefault="00D9303B" w:rsidP="00D9303B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p w14:paraId="35FA0B3A" w14:textId="17ED397F" w:rsidR="00D9303B" w:rsidRDefault="00FF1031" w:rsidP="00D9303B">
                      <w:pPr>
                        <w:spacing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2018</w:t>
                      </w:r>
                    </w:p>
                    <w:p w14:paraId="548D91ED" w14:textId="77777777" w:rsidR="00D9303B" w:rsidRDefault="00D9303B" w:rsidP="00D9303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F20AA1" w14:textId="77777777" w:rsidR="00D9303B" w:rsidRDefault="00D9303B" w:rsidP="00D9303B">
      <w:pPr>
        <w:rPr>
          <w:lang w:eastAsia="fi-FI"/>
        </w:rPr>
      </w:pPr>
    </w:p>
    <w:p w14:paraId="248E7824" w14:textId="77777777" w:rsidR="00D9303B" w:rsidRPr="002E1C42" w:rsidRDefault="00D9303B" w:rsidP="00D9303B">
      <w:pPr>
        <w:rPr>
          <w:lang w:eastAsia="fi-FI"/>
        </w:rPr>
      </w:pPr>
    </w:p>
    <w:p w14:paraId="08A3B2A8" w14:textId="77777777" w:rsidR="00D9303B" w:rsidRDefault="00D9303B" w:rsidP="00D9303B">
      <w:pPr>
        <w:rPr>
          <w:lang w:eastAsia="fi-FI"/>
        </w:rPr>
      </w:pPr>
    </w:p>
    <w:p w14:paraId="0B0985A4" w14:textId="77777777" w:rsidR="00D9303B" w:rsidRDefault="00D9303B" w:rsidP="00D9303B">
      <w:pPr>
        <w:rPr>
          <w:lang w:eastAsia="fi-FI"/>
        </w:rPr>
      </w:pPr>
    </w:p>
    <w:p w14:paraId="0758974F" w14:textId="77777777" w:rsidR="00D9303B" w:rsidRDefault="00D9303B" w:rsidP="00D9303B">
      <w:pPr>
        <w:rPr>
          <w:lang w:eastAsia="fi-FI"/>
        </w:rPr>
      </w:pPr>
    </w:p>
    <w:p w14:paraId="6CB1640C" w14:textId="77777777" w:rsidR="00D9303B" w:rsidRDefault="00D9303B" w:rsidP="00D9303B">
      <w:pPr>
        <w:rPr>
          <w:lang w:eastAsia="fi-FI"/>
        </w:rPr>
      </w:pPr>
    </w:p>
    <w:p w14:paraId="6C5822F5" w14:textId="77777777" w:rsidR="00D9303B" w:rsidRDefault="00D9303B" w:rsidP="00D9303B">
      <w:pPr>
        <w:rPr>
          <w:lang w:eastAsia="fi-FI"/>
        </w:rPr>
      </w:pPr>
    </w:p>
    <w:p w14:paraId="0C4201ED" w14:textId="77777777" w:rsidR="00D9303B" w:rsidRDefault="00D9303B" w:rsidP="00D9303B">
      <w:pPr>
        <w:rPr>
          <w:lang w:eastAsia="fi-FI"/>
        </w:rPr>
      </w:pPr>
    </w:p>
    <w:p w14:paraId="5B508A62" w14:textId="77777777" w:rsidR="00D9303B" w:rsidRDefault="00D9303B" w:rsidP="00D9303B">
      <w:pPr>
        <w:rPr>
          <w:lang w:eastAsia="fi-FI"/>
        </w:rPr>
      </w:pPr>
    </w:p>
    <w:p w14:paraId="3BD9AEAA" w14:textId="77777777" w:rsidR="00D9303B" w:rsidRDefault="00D9303B" w:rsidP="00D9303B">
      <w:pPr>
        <w:rPr>
          <w:lang w:eastAsia="fi-FI"/>
        </w:rPr>
      </w:pPr>
    </w:p>
    <w:p w14:paraId="290E7A2A" w14:textId="77777777" w:rsidR="00D9303B" w:rsidRDefault="00D9303B" w:rsidP="00D9303B">
      <w:pPr>
        <w:rPr>
          <w:lang w:eastAsia="fi-FI"/>
        </w:rPr>
      </w:pPr>
    </w:p>
    <w:p w14:paraId="2B715EE6" w14:textId="77777777" w:rsidR="00D9303B" w:rsidRDefault="00D9303B" w:rsidP="00D9303B">
      <w:pPr>
        <w:rPr>
          <w:lang w:eastAsia="fi-FI"/>
        </w:rPr>
      </w:pPr>
    </w:p>
    <w:p w14:paraId="37525587" w14:textId="77777777" w:rsidR="00D9303B" w:rsidRDefault="00D9303B" w:rsidP="00D9303B">
      <w:pPr>
        <w:rPr>
          <w:lang w:eastAsia="fi-FI"/>
        </w:rPr>
      </w:pPr>
    </w:p>
    <w:p w14:paraId="6CA7E9D1" w14:textId="77777777" w:rsidR="00D9303B" w:rsidRDefault="00D9303B" w:rsidP="00D9303B">
      <w:pPr>
        <w:rPr>
          <w:lang w:eastAsia="fi-FI"/>
        </w:rPr>
      </w:pPr>
    </w:p>
    <w:p w14:paraId="00C1E599" w14:textId="77777777" w:rsidR="00D9303B" w:rsidRDefault="00D9303B" w:rsidP="00D9303B">
      <w:pPr>
        <w:rPr>
          <w:lang w:eastAsia="fi-FI"/>
        </w:rPr>
      </w:pPr>
    </w:p>
    <w:p w14:paraId="2991DD00" w14:textId="77777777" w:rsidR="00D9303B" w:rsidRPr="002E1C42" w:rsidRDefault="00D9303B" w:rsidP="00D9303B">
      <w:pPr>
        <w:rPr>
          <w:lang w:eastAsia="fi-FI"/>
        </w:rPr>
      </w:pPr>
    </w:p>
    <w:p w14:paraId="5BD8083D" w14:textId="77777777" w:rsidR="00D9303B" w:rsidRPr="002E1C42" w:rsidRDefault="00D9303B" w:rsidP="00D9303B">
      <w:pPr>
        <w:rPr>
          <w:lang w:eastAsia="fi-FI"/>
        </w:rPr>
      </w:pPr>
    </w:p>
    <w:p w14:paraId="09C0FD31" w14:textId="77777777" w:rsidR="00D9303B" w:rsidRDefault="00D9303B" w:rsidP="00D9303B"/>
    <w:p w14:paraId="4BBE07AF" w14:textId="77777777" w:rsidR="00F74DFA" w:rsidRDefault="00F74DFA" w:rsidP="00D9303B"/>
    <w:p w14:paraId="543997F8" w14:textId="77777777" w:rsidR="00F74DFA" w:rsidRDefault="00F74DFA" w:rsidP="00D9303B"/>
    <w:p w14:paraId="4087E54D" w14:textId="4DA39359" w:rsidR="00F74DFA" w:rsidRDefault="009F317A" w:rsidP="00D9303B">
      <w:r w:rsidRPr="004C718B">
        <w:rPr>
          <w:rFonts w:cs="Arial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236BF459" wp14:editId="4E0B6B5E">
            <wp:simplePos x="0" y="0"/>
            <wp:positionH relativeFrom="margin">
              <wp:posOffset>1685464</wp:posOffset>
            </wp:positionH>
            <wp:positionV relativeFrom="paragraph">
              <wp:posOffset>344805</wp:posOffset>
            </wp:positionV>
            <wp:extent cx="3164205" cy="1904365"/>
            <wp:effectExtent l="0" t="0" r="0" b="635"/>
            <wp:wrapTopAndBottom/>
            <wp:docPr id="7" name="Kuva 7" descr="C:\Users\esaan\Desktop\Opinnäytetyön alusta\logo engl s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aan\Desktop\Opinnäytetyön alusta\logo engl sin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205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749D81" w14:textId="06D8FE61" w:rsidR="00F74DFA" w:rsidRDefault="00F74DFA" w:rsidP="00D9303B"/>
    <w:p w14:paraId="6CCB323B" w14:textId="6350C311" w:rsidR="00F74DFA" w:rsidRDefault="00F74DFA" w:rsidP="00D9303B"/>
    <w:p w14:paraId="4A52EF81" w14:textId="3A89F377" w:rsidR="00F74DFA" w:rsidRDefault="00F74DFA" w:rsidP="00D9303B"/>
    <w:p w14:paraId="6ABAFB42" w14:textId="77777777" w:rsidR="00F74DFA" w:rsidRDefault="00F74DFA" w:rsidP="00D9303B"/>
    <w:p w14:paraId="2245F330" w14:textId="77777777" w:rsidR="00F74DFA" w:rsidRDefault="00F74DFA" w:rsidP="00D9303B"/>
    <w:p w14:paraId="3727C511" w14:textId="77777777" w:rsidR="00D9303B" w:rsidRDefault="00D9303B">
      <w:pPr>
        <w:spacing w:after="200" w:line="276" w:lineRule="auto"/>
        <w:rPr>
          <w:rFonts w:cs="Arial"/>
        </w:rPr>
      </w:pPr>
      <w:r>
        <w:rPr>
          <w:rFonts w:cs="Arial"/>
        </w:rPr>
        <w:br w:type="page"/>
      </w:r>
    </w:p>
    <w:p w14:paraId="0BBFFE70" w14:textId="62962175" w:rsidR="001F0E52" w:rsidRDefault="00CF1FA4">
      <w:pPr>
        <w:pStyle w:val="TOCHeading"/>
        <w:rPr>
          <w:rFonts w:cs="Arial"/>
          <w:szCs w:val="24"/>
        </w:rPr>
      </w:pPr>
      <w:r>
        <w:rPr>
          <w:rFonts w:cs="Arial"/>
          <w:szCs w:val="24"/>
        </w:rPr>
        <w:lastRenderedPageBreak/>
        <w:t>CONTENTS</w:t>
      </w:r>
    </w:p>
    <w:p w14:paraId="5F90B952" w14:textId="77777777" w:rsidR="00493B7C" w:rsidRDefault="00493B7C" w:rsidP="002C7D08">
      <w:pPr>
        <w:spacing w:line="240" w:lineRule="auto"/>
        <w:rPr>
          <w:lang w:eastAsia="fi-FI"/>
        </w:rPr>
      </w:pPr>
    </w:p>
    <w:p w14:paraId="73DD8353" w14:textId="55F25ADC" w:rsidR="00FF1031" w:rsidRDefault="00902FEE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lang w:val="en-US" w:eastAsia="zh-CN"/>
        </w:rPr>
      </w:pPr>
      <w:r>
        <w:rPr>
          <w:lang w:eastAsia="fi-FI"/>
        </w:rPr>
        <w:fldChar w:fldCharType="begin"/>
      </w:r>
      <w:r>
        <w:rPr>
          <w:lang w:eastAsia="fi-FI"/>
        </w:rPr>
        <w:instrText xml:space="preserve"> TOC \o "1-3" \h \z \u </w:instrText>
      </w:r>
      <w:r>
        <w:rPr>
          <w:lang w:eastAsia="fi-FI"/>
        </w:rPr>
        <w:fldChar w:fldCharType="separate"/>
      </w:r>
      <w:hyperlink w:anchor="_Toc509394218" w:history="1">
        <w:r w:rsidR="00FF1031" w:rsidRPr="003C47CE">
          <w:rPr>
            <w:rStyle w:val="Hyperlink"/>
            <w:noProof/>
          </w:rPr>
          <w:t>1</w:t>
        </w:r>
        <w:r w:rsidR="00FF1031">
          <w:rPr>
            <w:rFonts w:asciiTheme="minorHAnsi" w:eastAsiaTheme="minorEastAsia" w:hAnsiTheme="minorHAnsi" w:cstheme="minorBidi"/>
            <w:caps w:val="0"/>
            <w:noProof/>
            <w:sz w:val="22"/>
            <w:lang w:val="en-US" w:eastAsia="zh-CN"/>
          </w:rPr>
          <w:tab/>
        </w:r>
        <w:r w:rsidR="00FF1031" w:rsidRPr="003C47CE">
          <w:rPr>
            <w:rStyle w:val="Hyperlink"/>
            <w:rFonts w:cs="Arial"/>
            <w:noProof/>
            <w:lang w:val="en-US"/>
          </w:rPr>
          <w:t>ORM (Object-Relational Mapping)</w:t>
        </w:r>
        <w:r w:rsidR="00FF1031">
          <w:rPr>
            <w:noProof/>
            <w:webHidden/>
          </w:rPr>
          <w:tab/>
        </w:r>
        <w:r w:rsidR="00FF1031">
          <w:rPr>
            <w:noProof/>
            <w:webHidden/>
          </w:rPr>
          <w:fldChar w:fldCharType="begin"/>
        </w:r>
        <w:r w:rsidR="00FF1031">
          <w:rPr>
            <w:noProof/>
            <w:webHidden/>
          </w:rPr>
          <w:instrText xml:space="preserve"> PAGEREF _Toc509394218 \h </w:instrText>
        </w:r>
        <w:r w:rsidR="00FF1031">
          <w:rPr>
            <w:noProof/>
            <w:webHidden/>
          </w:rPr>
        </w:r>
        <w:r w:rsidR="00FF1031">
          <w:rPr>
            <w:noProof/>
            <w:webHidden/>
          </w:rPr>
          <w:fldChar w:fldCharType="separate"/>
        </w:r>
        <w:r w:rsidR="00FF1031">
          <w:rPr>
            <w:noProof/>
            <w:webHidden/>
          </w:rPr>
          <w:t>3</w:t>
        </w:r>
        <w:r w:rsidR="00FF1031">
          <w:rPr>
            <w:noProof/>
            <w:webHidden/>
          </w:rPr>
          <w:fldChar w:fldCharType="end"/>
        </w:r>
      </w:hyperlink>
    </w:p>
    <w:p w14:paraId="14040170" w14:textId="733D1196" w:rsidR="00FF1031" w:rsidRDefault="00A33B6B">
      <w:pPr>
        <w:pStyle w:val="TOC2"/>
        <w:rPr>
          <w:rFonts w:asciiTheme="minorHAnsi" w:eastAsiaTheme="minorEastAsia" w:hAnsiTheme="minorHAnsi" w:cstheme="minorBidi"/>
          <w:noProof/>
          <w:sz w:val="22"/>
          <w:lang w:val="en-US" w:eastAsia="zh-CN"/>
        </w:rPr>
      </w:pPr>
      <w:hyperlink w:anchor="_Toc509394219" w:history="1">
        <w:r w:rsidR="00FF1031" w:rsidRPr="003C47CE">
          <w:rPr>
            <w:rStyle w:val="Hyperlink"/>
            <w:noProof/>
            <w:lang w:val="en-US"/>
          </w:rPr>
          <w:t>1.1</w:t>
        </w:r>
        <w:r w:rsidR="00FF1031">
          <w:rPr>
            <w:rFonts w:asciiTheme="minorHAnsi" w:eastAsiaTheme="minorEastAsia" w:hAnsiTheme="minorHAnsi" w:cstheme="minorBidi"/>
            <w:noProof/>
            <w:sz w:val="22"/>
            <w:lang w:val="en-US" w:eastAsia="zh-CN"/>
          </w:rPr>
          <w:tab/>
        </w:r>
        <w:r w:rsidR="00FF1031" w:rsidRPr="003C47CE">
          <w:rPr>
            <w:rStyle w:val="Hyperlink"/>
            <w:noProof/>
            <w:lang w:val="en-US"/>
          </w:rPr>
          <w:t>Overview</w:t>
        </w:r>
        <w:r w:rsidR="00FF1031">
          <w:rPr>
            <w:noProof/>
            <w:webHidden/>
          </w:rPr>
          <w:tab/>
        </w:r>
        <w:r w:rsidR="00FF1031">
          <w:rPr>
            <w:noProof/>
            <w:webHidden/>
          </w:rPr>
          <w:fldChar w:fldCharType="begin"/>
        </w:r>
        <w:r w:rsidR="00FF1031">
          <w:rPr>
            <w:noProof/>
            <w:webHidden/>
          </w:rPr>
          <w:instrText xml:space="preserve"> PAGEREF _Toc509394219 \h </w:instrText>
        </w:r>
        <w:r w:rsidR="00FF1031">
          <w:rPr>
            <w:noProof/>
            <w:webHidden/>
          </w:rPr>
        </w:r>
        <w:r w:rsidR="00FF1031">
          <w:rPr>
            <w:noProof/>
            <w:webHidden/>
          </w:rPr>
          <w:fldChar w:fldCharType="separate"/>
        </w:r>
        <w:r w:rsidR="00FF1031">
          <w:rPr>
            <w:noProof/>
            <w:webHidden/>
          </w:rPr>
          <w:t>3</w:t>
        </w:r>
        <w:r w:rsidR="00FF1031">
          <w:rPr>
            <w:noProof/>
            <w:webHidden/>
          </w:rPr>
          <w:fldChar w:fldCharType="end"/>
        </w:r>
      </w:hyperlink>
    </w:p>
    <w:p w14:paraId="78B7E9F2" w14:textId="3FF5DC91" w:rsidR="00FF1031" w:rsidRDefault="00A33B6B">
      <w:pPr>
        <w:pStyle w:val="TOC2"/>
        <w:rPr>
          <w:rFonts w:asciiTheme="minorHAnsi" w:eastAsiaTheme="minorEastAsia" w:hAnsiTheme="minorHAnsi" w:cstheme="minorBidi"/>
          <w:noProof/>
          <w:sz w:val="22"/>
          <w:lang w:val="en-US" w:eastAsia="zh-CN"/>
        </w:rPr>
      </w:pPr>
      <w:hyperlink w:anchor="_Toc509394220" w:history="1">
        <w:r w:rsidR="00FF1031" w:rsidRPr="003C47CE">
          <w:rPr>
            <w:rStyle w:val="Hyperlink"/>
            <w:noProof/>
            <w:lang w:val="en-GB"/>
          </w:rPr>
          <w:t>1.2</w:t>
        </w:r>
        <w:r w:rsidR="00FF1031">
          <w:rPr>
            <w:rFonts w:asciiTheme="minorHAnsi" w:eastAsiaTheme="minorEastAsia" w:hAnsiTheme="minorHAnsi" w:cstheme="minorBidi"/>
            <w:noProof/>
            <w:sz w:val="22"/>
            <w:lang w:val="en-US" w:eastAsia="zh-CN"/>
          </w:rPr>
          <w:tab/>
        </w:r>
        <w:r w:rsidR="00FF1031" w:rsidRPr="003C47CE">
          <w:rPr>
            <w:rStyle w:val="Hyperlink"/>
            <w:noProof/>
            <w:lang w:val="en-GB"/>
          </w:rPr>
          <w:t>Advantages</w:t>
        </w:r>
        <w:r w:rsidR="00FF1031">
          <w:rPr>
            <w:noProof/>
            <w:webHidden/>
          </w:rPr>
          <w:tab/>
        </w:r>
        <w:r w:rsidR="00FF1031">
          <w:rPr>
            <w:noProof/>
            <w:webHidden/>
          </w:rPr>
          <w:fldChar w:fldCharType="begin"/>
        </w:r>
        <w:r w:rsidR="00FF1031">
          <w:rPr>
            <w:noProof/>
            <w:webHidden/>
          </w:rPr>
          <w:instrText xml:space="preserve"> PAGEREF _Toc509394220 \h </w:instrText>
        </w:r>
        <w:r w:rsidR="00FF1031">
          <w:rPr>
            <w:noProof/>
            <w:webHidden/>
          </w:rPr>
        </w:r>
        <w:r w:rsidR="00FF1031">
          <w:rPr>
            <w:noProof/>
            <w:webHidden/>
          </w:rPr>
          <w:fldChar w:fldCharType="separate"/>
        </w:r>
        <w:r w:rsidR="00FF1031">
          <w:rPr>
            <w:noProof/>
            <w:webHidden/>
          </w:rPr>
          <w:t>3</w:t>
        </w:r>
        <w:r w:rsidR="00FF1031">
          <w:rPr>
            <w:noProof/>
            <w:webHidden/>
          </w:rPr>
          <w:fldChar w:fldCharType="end"/>
        </w:r>
      </w:hyperlink>
    </w:p>
    <w:p w14:paraId="4296D4F6" w14:textId="42FE45C4" w:rsidR="00FF1031" w:rsidRDefault="00A33B6B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lang w:val="en-US" w:eastAsia="zh-CN"/>
        </w:rPr>
      </w:pPr>
      <w:hyperlink w:anchor="_Toc509394221" w:history="1">
        <w:r w:rsidR="00FF1031" w:rsidRPr="003C47CE">
          <w:rPr>
            <w:rStyle w:val="Hyperlink"/>
            <w:noProof/>
          </w:rPr>
          <w:t>2</w:t>
        </w:r>
        <w:r w:rsidR="00FF1031">
          <w:rPr>
            <w:rFonts w:asciiTheme="minorHAnsi" w:eastAsiaTheme="minorEastAsia" w:hAnsiTheme="minorHAnsi" w:cstheme="minorBidi"/>
            <w:caps w:val="0"/>
            <w:noProof/>
            <w:sz w:val="22"/>
            <w:lang w:val="en-US" w:eastAsia="zh-CN"/>
          </w:rPr>
          <w:tab/>
        </w:r>
        <w:r w:rsidR="00FF1031" w:rsidRPr="003C47CE">
          <w:rPr>
            <w:rStyle w:val="Hyperlink"/>
            <w:noProof/>
          </w:rPr>
          <w:t>ENTITY FRAMEWORK</w:t>
        </w:r>
        <w:r w:rsidR="00FF1031">
          <w:rPr>
            <w:noProof/>
            <w:webHidden/>
          </w:rPr>
          <w:tab/>
        </w:r>
        <w:r w:rsidR="00FF1031">
          <w:rPr>
            <w:noProof/>
            <w:webHidden/>
          </w:rPr>
          <w:fldChar w:fldCharType="begin"/>
        </w:r>
        <w:r w:rsidR="00FF1031">
          <w:rPr>
            <w:noProof/>
            <w:webHidden/>
          </w:rPr>
          <w:instrText xml:space="preserve"> PAGEREF _Toc509394221 \h </w:instrText>
        </w:r>
        <w:r w:rsidR="00FF1031">
          <w:rPr>
            <w:noProof/>
            <w:webHidden/>
          </w:rPr>
        </w:r>
        <w:r w:rsidR="00FF1031">
          <w:rPr>
            <w:noProof/>
            <w:webHidden/>
          </w:rPr>
          <w:fldChar w:fldCharType="separate"/>
        </w:r>
        <w:r w:rsidR="00FF1031">
          <w:rPr>
            <w:noProof/>
            <w:webHidden/>
          </w:rPr>
          <w:t>3</w:t>
        </w:r>
        <w:r w:rsidR="00FF1031">
          <w:rPr>
            <w:noProof/>
            <w:webHidden/>
          </w:rPr>
          <w:fldChar w:fldCharType="end"/>
        </w:r>
      </w:hyperlink>
    </w:p>
    <w:p w14:paraId="07B064B3" w14:textId="3ECA59A2" w:rsidR="00493B7C" w:rsidRDefault="00902FEE" w:rsidP="00627234">
      <w:pPr>
        <w:spacing w:line="240" w:lineRule="auto"/>
        <w:rPr>
          <w:rFonts w:cs="Arial"/>
          <w:szCs w:val="24"/>
        </w:rPr>
      </w:pPr>
      <w:r>
        <w:rPr>
          <w:lang w:eastAsia="fi-FI"/>
        </w:rPr>
        <w:fldChar w:fldCharType="end"/>
      </w:r>
    </w:p>
    <w:p w14:paraId="1513D317" w14:textId="18C60399" w:rsidR="003B45E1" w:rsidRPr="004B74F8" w:rsidRDefault="004B74F8" w:rsidP="003B45E1">
      <w:pPr>
        <w:ind w:left="567"/>
        <w:rPr>
          <w:rFonts w:cs="Arial"/>
          <w:szCs w:val="24"/>
          <w:lang w:val="en-US"/>
        </w:rPr>
      </w:pPr>
      <w:r>
        <w:rPr>
          <w:rFonts w:cs="Arial"/>
          <w:szCs w:val="24"/>
        </w:rPr>
        <w:tab/>
      </w:r>
      <w:r w:rsidRPr="004B74F8">
        <w:rPr>
          <w:rFonts w:cs="Arial"/>
          <w:szCs w:val="24"/>
          <w:lang w:val="en-US"/>
        </w:rPr>
        <w:t>Appendix 1. Template functions and recommended styles</w:t>
      </w:r>
    </w:p>
    <w:p w14:paraId="3495C557" w14:textId="4B6F3AC5" w:rsidR="003B45E1" w:rsidRPr="004B74F8" w:rsidRDefault="004B74F8" w:rsidP="003B45E1">
      <w:pPr>
        <w:ind w:left="567" w:firstLine="737"/>
        <w:rPr>
          <w:rFonts w:cs="Arial"/>
          <w:szCs w:val="24"/>
          <w:lang w:val="en-US"/>
        </w:rPr>
      </w:pPr>
      <w:r w:rsidRPr="004B74F8">
        <w:rPr>
          <w:rFonts w:cs="Arial"/>
          <w:szCs w:val="24"/>
          <w:lang w:val="en-US"/>
        </w:rPr>
        <w:t>Appendix</w:t>
      </w:r>
      <w:r w:rsidR="003B45E1" w:rsidRPr="004B74F8">
        <w:rPr>
          <w:rFonts w:cs="Arial"/>
          <w:szCs w:val="24"/>
          <w:lang w:val="en-US"/>
        </w:rPr>
        <w:t xml:space="preserve"> </w:t>
      </w:r>
      <w:r w:rsidR="00FC1A28" w:rsidRPr="004B74F8">
        <w:rPr>
          <w:rFonts w:cs="Arial"/>
          <w:szCs w:val="24"/>
          <w:lang w:val="en-US"/>
        </w:rPr>
        <w:t>2</w:t>
      </w:r>
      <w:r>
        <w:rPr>
          <w:rFonts w:cs="Arial"/>
          <w:szCs w:val="24"/>
          <w:lang w:val="en-US"/>
        </w:rPr>
        <w:t>. Formulas</w:t>
      </w:r>
    </w:p>
    <w:p w14:paraId="70C065FB" w14:textId="3E2377FF" w:rsidR="003B45E1" w:rsidRPr="004B74F8" w:rsidRDefault="004B74F8" w:rsidP="003B45E1">
      <w:pPr>
        <w:ind w:left="567" w:firstLine="737"/>
        <w:rPr>
          <w:rFonts w:cs="Arial"/>
          <w:szCs w:val="24"/>
          <w:lang w:val="en-US"/>
        </w:rPr>
      </w:pPr>
      <w:r w:rsidRPr="004B74F8">
        <w:rPr>
          <w:rFonts w:cs="Arial"/>
          <w:szCs w:val="24"/>
          <w:lang w:val="en-US"/>
        </w:rPr>
        <w:t>Appendix</w:t>
      </w:r>
      <w:r w:rsidR="00FC1A28" w:rsidRPr="004B74F8">
        <w:rPr>
          <w:rFonts w:cs="Arial"/>
          <w:szCs w:val="24"/>
          <w:lang w:val="en-US"/>
        </w:rPr>
        <w:t xml:space="preserve"> 3</w:t>
      </w:r>
      <w:r w:rsidRPr="004B74F8">
        <w:rPr>
          <w:rFonts w:cs="Arial"/>
          <w:szCs w:val="24"/>
          <w:lang w:val="en-US"/>
        </w:rPr>
        <w:t>. Lists of figures or tables</w:t>
      </w:r>
    </w:p>
    <w:p w14:paraId="2015440C" w14:textId="77777777" w:rsidR="001F0E52" w:rsidRPr="004B74F8" w:rsidRDefault="001F0E52">
      <w:pPr>
        <w:rPr>
          <w:rFonts w:cs="Arial"/>
          <w:szCs w:val="24"/>
          <w:lang w:val="en-US"/>
        </w:rPr>
        <w:sectPr w:rsidR="001F0E52" w:rsidRPr="004B74F8" w:rsidSect="00541EC6">
          <w:headerReference w:type="default" r:id="rId14"/>
          <w:pgSz w:w="11906" w:h="16838" w:code="9"/>
          <w:pgMar w:top="992" w:right="1134" w:bottom="709" w:left="1134" w:header="709" w:footer="709" w:gutter="0"/>
          <w:cols w:space="708"/>
          <w:docGrid w:linePitch="360"/>
        </w:sectPr>
      </w:pPr>
    </w:p>
    <w:p w14:paraId="3DDF684B" w14:textId="77777777" w:rsidR="00AC17CD" w:rsidRDefault="00AC17CD" w:rsidP="00AC17CD">
      <w:pPr>
        <w:pStyle w:val="Heading1"/>
        <w:rPr>
          <w:rFonts w:ascii="Times New Roman" w:hAnsi="Times New Roman"/>
          <w:sz w:val="36"/>
        </w:rPr>
      </w:pPr>
      <w:r>
        <w:lastRenderedPageBreak/>
        <w:t>LINQ-to-Entities:</w:t>
      </w:r>
    </w:p>
    <w:p w14:paraId="3EB0DD96" w14:textId="77777777" w:rsidR="00AC17CD" w:rsidRPr="00AC17CD" w:rsidRDefault="00AC17CD" w:rsidP="00AC17CD">
      <w:pPr>
        <w:pStyle w:val="NormalWeb"/>
        <w:rPr>
          <w:lang w:val="en-US"/>
        </w:rPr>
      </w:pPr>
      <w:r w:rsidRPr="00AC17CD">
        <w:rPr>
          <w:lang w:val="en-US"/>
        </w:rPr>
        <w:t>Language-Integrated Query (LINQ) is a powerful query language introduced in Visual Studio 2008. As the name suggests, LINQ-to-Entities queries operate on the entity set (</w:t>
      </w:r>
      <w:proofErr w:type="spellStart"/>
      <w:r w:rsidRPr="00AC17CD">
        <w:rPr>
          <w:rStyle w:val="HTMLCode"/>
          <w:lang w:val="en-US"/>
        </w:rPr>
        <w:t>DbSet</w:t>
      </w:r>
      <w:proofErr w:type="spellEnd"/>
      <w:r w:rsidRPr="00AC17CD">
        <w:rPr>
          <w:lang w:val="en-US"/>
        </w:rPr>
        <w:t xml:space="preserve"> type properties) to access the data from the underlying database. You can use the LINQ method syntax or query syntax when querying with EDM. Visit </w:t>
      </w:r>
      <w:hyperlink r:id="rId15" w:tgtFrame="_blank" w:history="1">
        <w:r w:rsidRPr="00AC17CD">
          <w:rPr>
            <w:rStyle w:val="Hyperlink"/>
            <w:lang w:val="en-US"/>
          </w:rPr>
          <w:t>LINQ Tutorials</w:t>
        </w:r>
      </w:hyperlink>
      <w:r w:rsidRPr="00AC17CD">
        <w:rPr>
          <w:lang w:val="en-US"/>
        </w:rPr>
        <w:t xml:space="preserve"> to learn LINQ step-by-step. </w:t>
      </w:r>
    </w:p>
    <w:p w14:paraId="2231A341" w14:textId="77777777" w:rsidR="00AC17CD" w:rsidRPr="00AC17CD" w:rsidRDefault="00AC17CD" w:rsidP="00AC17CD">
      <w:pPr>
        <w:pStyle w:val="NormalWeb"/>
        <w:rPr>
          <w:lang w:val="en-US"/>
        </w:rPr>
      </w:pPr>
      <w:r w:rsidRPr="00AC17CD">
        <w:rPr>
          <w:lang w:val="en-US"/>
        </w:rPr>
        <w:t xml:space="preserve">The following sample LINQ-to-Entities query fetches the data from the </w:t>
      </w:r>
      <w:r w:rsidRPr="00AC17CD">
        <w:rPr>
          <w:rStyle w:val="HTMLCode"/>
          <w:lang w:val="en-US"/>
        </w:rPr>
        <w:t>Student</w:t>
      </w:r>
      <w:r w:rsidRPr="00AC17CD">
        <w:rPr>
          <w:lang w:val="en-US"/>
        </w:rPr>
        <w:t xml:space="preserve"> table in the database.</w:t>
      </w:r>
    </w:p>
    <w:p w14:paraId="6550AD55" w14:textId="77777777" w:rsidR="00AC17CD" w:rsidRPr="00AC17CD" w:rsidRDefault="00AC17CD" w:rsidP="00AC17CD">
      <w:pPr>
        <w:pStyle w:val="NormalWeb"/>
        <w:rPr>
          <w:lang w:val="en-US"/>
        </w:rPr>
      </w:pPr>
      <w:r w:rsidRPr="00AC17CD">
        <w:rPr>
          <w:lang w:val="en-US"/>
        </w:rPr>
        <w:t>LINQ Method syntax:</w:t>
      </w:r>
    </w:p>
    <w:p w14:paraId="631682F9" w14:textId="77777777" w:rsidR="00AC17CD" w:rsidRDefault="00AC17CD" w:rsidP="00AC17CD">
      <w:pPr>
        <w:pStyle w:val="HTMLPreformatted"/>
      </w:pPr>
      <w:r>
        <w:rPr>
          <w:rStyle w:val="rem"/>
        </w:rPr>
        <w:t xml:space="preserve">//Querying with LINQ to Entities </w:t>
      </w:r>
    </w:p>
    <w:p w14:paraId="71AB7647" w14:textId="77777777" w:rsidR="00AC17CD" w:rsidRDefault="00AC17CD" w:rsidP="00AC17CD">
      <w:pPr>
        <w:pStyle w:val="HTMLPreformatted"/>
      </w:pPr>
      <w:proofErr w:type="gramStart"/>
      <w:r>
        <w:rPr>
          <w:rStyle w:val="kwrd"/>
        </w:rPr>
        <w:t>using</w:t>
      </w:r>
      <w:proofErr w:type="gramEnd"/>
      <w:r>
        <w:t xml:space="preserve"> (</w:t>
      </w:r>
      <w:proofErr w:type="spellStart"/>
      <w:r>
        <w:rPr>
          <w:rStyle w:val="kwrd"/>
        </w:rPr>
        <w:t>var</w:t>
      </w:r>
      <w:proofErr w:type="spellEnd"/>
      <w:r>
        <w:t xml:space="preserve"> context = </w:t>
      </w:r>
      <w:r>
        <w:rPr>
          <w:rStyle w:val="kwrd"/>
        </w:rPr>
        <w:t>new</w:t>
      </w:r>
      <w:r>
        <w:t xml:space="preserve"> </w:t>
      </w:r>
      <w:proofErr w:type="spellStart"/>
      <w:r>
        <w:rPr>
          <w:rStyle w:val="userclass"/>
        </w:rPr>
        <w:t>SchoolDBEntities</w:t>
      </w:r>
      <w:proofErr w:type="spellEnd"/>
      <w:r>
        <w:t>())</w:t>
      </w:r>
    </w:p>
    <w:p w14:paraId="59E56A3E" w14:textId="77777777" w:rsidR="00AC17CD" w:rsidRDefault="00AC17CD" w:rsidP="00AC17CD">
      <w:pPr>
        <w:pStyle w:val="HTMLPreformatted"/>
      </w:pPr>
      <w:r>
        <w:t>{</w:t>
      </w:r>
    </w:p>
    <w:p w14:paraId="5129AE74" w14:textId="77777777" w:rsidR="00AC17CD" w:rsidRDefault="00AC17CD" w:rsidP="00AC17CD">
      <w:pPr>
        <w:pStyle w:val="HTMLPreformatted"/>
      </w:pPr>
      <w:r>
        <w:t xml:space="preserve">    </w:t>
      </w:r>
      <w:proofErr w:type="spellStart"/>
      <w:proofErr w:type="gramStart"/>
      <w:r>
        <w:rPr>
          <w:rStyle w:val="kwrd"/>
        </w:rPr>
        <w:t>var</w:t>
      </w:r>
      <w:proofErr w:type="spellEnd"/>
      <w:proofErr w:type="gramEnd"/>
      <w:r>
        <w:t xml:space="preserve"> query = </w:t>
      </w:r>
      <w:proofErr w:type="spellStart"/>
      <w:r>
        <w:t>context.Students</w:t>
      </w:r>
      <w:proofErr w:type="spellEnd"/>
    </w:p>
    <w:p w14:paraId="4716817D" w14:textId="77777777" w:rsidR="00AC17CD" w:rsidRDefault="00AC17CD" w:rsidP="00AC17CD">
      <w:pPr>
        <w:pStyle w:val="HTMLPreformatted"/>
      </w:pPr>
      <w:r>
        <w:t xml:space="preserve">                       .where(s =&gt; </w:t>
      </w:r>
      <w:proofErr w:type="spellStart"/>
      <w:r>
        <w:t>s.StudentName</w:t>
      </w:r>
      <w:proofErr w:type="spellEnd"/>
      <w:r>
        <w:t xml:space="preserve"> == "Bill")</w:t>
      </w:r>
    </w:p>
    <w:p w14:paraId="45728116" w14:textId="77777777" w:rsidR="00AC17CD" w:rsidRDefault="00AC17CD" w:rsidP="00AC17CD">
      <w:pPr>
        <w:pStyle w:val="HTMLPreformatted"/>
      </w:pPr>
      <w:r>
        <w:t xml:space="preserve">                       .</w:t>
      </w:r>
      <w:proofErr w:type="spellStart"/>
      <w:r>
        <w:t>FirstOrDefault</w:t>
      </w:r>
      <w:proofErr w:type="spellEnd"/>
      <w:r>
        <w:t>&lt;</w:t>
      </w:r>
      <w:r>
        <w:rPr>
          <w:rStyle w:val="userclass"/>
        </w:rPr>
        <w:t>Student</w:t>
      </w:r>
      <w:proofErr w:type="gramStart"/>
      <w:r>
        <w:t>&gt;(</w:t>
      </w:r>
      <w:proofErr w:type="gramEnd"/>
      <w:r>
        <w:t>);</w:t>
      </w:r>
    </w:p>
    <w:p w14:paraId="54CEF950" w14:textId="77777777" w:rsidR="00AC17CD" w:rsidRDefault="00AC17CD" w:rsidP="00AC17CD">
      <w:pPr>
        <w:pStyle w:val="HTMLPreformatted"/>
      </w:pPr>
      <w:r>
        <w:t>}</w:t>
      </w:r>
    </w:p>
    <w:p w14:paraId="233F677A" w14:textId="77777777" w:rsidR="00AC17CD" w:rsidRPr="00AC17CD" w:rsidRDefault="00AC17CD" w:rsidP="00AC17CD">
      <w:pPr>
        <w:pStyle w:val="NormalWeb"/>
        <w:rPr>
          <w:lang w:val="en-US"/>
        </w:rPr>
      </w:pPr>
      <w:r w:rsidRPr="00AC17CD">
        <w:rPr>
          <w:lang w:val="en-US"/>
        </w:rPr>
        <w:t>LINQ Query syntax:</w:t>
      </w:r>
    </w:p>
    <w:p w14:paraId="52717EFF" w14:textId="77777777" w:rsidR="00AC17CD" w:rsidRDefault="00AC17CD" w:rsidP="00AC17CD">
      <w:pPr>
        <w:pStyle w:val="HTMLPreformatted"/>
      </w:pPr>
      <w:proofErr w:type="gramStart"/>
      <w:r>
        <w:rPr>
          <w:rStyle w:val="kwrd"/>
        </w:rPr>
        <w:t>using</w:t>
      </w:r>
      <w:proofErr w:type="gramEnd"/>
      <w:r>
        <w:t xml:space="preserve"> (</w:t>
      </w:r>
      <w:proofErr w:type="spellStart"/>
      <w:r>
        <w:rPr>
          <w:rStyle w:val="kwrd"/>
        </w:rPr>
        <w:t>var</w:t>
      </w:r>
      <w:proofErr w:type="spellEnd"/>
      <w:r>
        <w:t xml:space="preserve"> context = </w:t>
      </w:r>
      <w:r>
        <w:rPr>
          <w:rStyle w:val="kwrd"/>
        </w:rPr>
        <w:t>new</w:t>
      </w:r>
      <w:r>
        <w:t xml:space="preserve"> </w:t>
      </w:r>
      <w:proofErr w:type="spellStart"/>
      <w:r>
        <w:t>SchoolDBEntities</w:t>
      </w:r>
      <w:proofErr w:type="spellEnd"/>
      <w:r>
        <w:t>())</w:t>
      </w:r>
    </w:p>
    <w:p w14:paraId="6721E802" w14:textId="77777777" w:rsidR="00AC17CD" w:rsidRDefault="00AC17CD" w:rsidP="00AC17CD">
      <w:pPr>
        <w:pStyle w:val="HTMLPreformatted"/>
      </w:pPr>
      <w:r>
        <w:t>{</w:t>
      </w:r>
    </w:p>
    <w:p w14:paraId="1ACE79BC" w14:textId="77777777" w:rsidR="00AC17CD" w:rsidRDefault="00AC17CD" w:rsidP="00AC17CD">
      <w:pPr>
        <w:pStyle w:val="HTMLPreformatted"/>
      </w:pPr>
      <w:r>
        <w:t xml:space="preserve">    </w:t>
      </w:r>
      <w:proofErr w:type="spellStart"/>
      <w:proofErr w:type="gramStart"/>
      <w:r>
        <w:rPr>
          <w:rStyle w:val="kwrd"/>
        </w:rPr>
        <w:t>var</w:t>
      </w:r>
      <w:proofErr w:type="spellEnd"/>
      <w:proofErr w:type="gramEnd"/>
      <w:r>
        <w:t xml:space="preserve"> query = </w:t>
      </w:r>
      <w:r>
        <w:rPr>
          <w:rStyle w:val="kwrd"/>
        </w:rPr>
        <w:t>from</w:t>
      </w:r>
      <w:r>
        <w:t xml:space="preserve"> </w:t>
      </w:r>
      <w:proofErr w:type="spellStart"/>
      <w:r>
        <w:t>st</w:t>
      </w:r>
      <w:proofErr w:type="spellEnd"/>
      <w:r>
        <w:t xml:space="preserve"> </w:t>
      </w:r>
      <w:r>
        <w:rPr>
          <w:rStyle w:val="kwrd"/>
        </w:rPr>
        <w:t>in</w:t>
      </w:r>
      <w:r>
        <w:t xml:space="preserve"> </w:t>
      </w:r>
      <w:proofErr w:type="spellStart"/>
      <w:r>
        <w:t>context.Students</w:t>
      </w:r>
      <w:proofErr w:type="spellEnd"/>
    </w:p>
    <w:p w14:paraId="7E20CF13" w14:textId="77777777" w:rsidR="00AC17CD" w:rsidRDefault="00AC17CD" w:rsidP="00AC17CD">
      <w:pPr>
        <w:pStyle w:val="HTMLPreformatted"/>
      </w:pPr>
      <w:r>
        <w:t xml:space="preserve">                </w:t>
      </w:r>
      <w:proofErr w:type="gramStart"/>
      <w:r>
        <w:rPr>
          <w:rStyle w:val="kwrd"/>
        </w:rPr>
        <w:t>where</w:t>
      </w:r>
      <w:proofErr w:type="gramEnd"/>
      <w:r>
        <w:t xml:space="preserve"> </w:t>
      </w:r>
      <w:proofErr w:type="spellStart"/>
      <w:r>
        <w:t>st.StudentName</w:t>
      </w:r>
      <w:proofErr w:type="spellEnd"/>
      <w:r>
        <w:t xml:space="preserve"> == </w:t>
      </w:r>
      <w:r>
        <w:rPr>
          <w:rStyle w:val="str"/>
        </w:rPr>
        <w:t>"Bill"</w:t>
      </w:r>
    </w:p>
    <w:p w14:paraId="4BB50B6E" w14:textId="77777777" w:rsidR="00AC17CD" w:rsidRDefault="00AC17CD" w:rsidP="00AC17CD">
      <w:pPr>
        <w:pStyle w:val="HTMLPreformatted"/>
      </w:pPr>
      <w:r>
        <w:t xml:space="preserve">                </w:t>
      </w:r>
      <w:proofErr w:type="gramStart"/>
      <w:r>
        <w:rPr>
          <w:rStyle w:val="kwrd"/>
        </w:rPr>
        <w:t>select</w:t>
      </w:r>
      <w:proofErr w:type="gramEnd"/>
      <w:r>
        <w:t xml:space="preserve"> </w:t>
      </w:r>
      <w:proofErr w:type="spellStart"/>
      <w:r>
        <w:t>st</w:t>
      </w:r>
      <w:proofErr w:type="spellEnd"/>
      <w:r>
        <w:t>;</w:t>
      </w:r>
    </w:p>
    <w:p w14:paraId="7B845ACA" w14:textId="77777777" w:rsidR="00AC17CD" w:rsidRDefault="00AC17CD" w:rsidP="00AC17CD">
      <w:pPr>
        <w:pStyle w:val="HTMLPreformatted"/>
      </w:pPr>
      <w:r>
        <w:t xml:space="preserve">   </w:t>
      </w:r>
    </w:p>
    <w:p w14:paraId="1F9C03CD" w14:textId="77777777" w:rsidR="00AC17CD" w:rsidRDefault="00AC17CD" w:rsidP="00AC17CD">
      <w:pPr>
        <w:pStyle w:val="HTMLPreformatted"/>
      </w:pPr>
      <w:r>
        <w:t xml:space="preserve">    </w:t>
      </w:r>
      <w:proofErr w:type="spellStart"/>
      <w:proofErr w:type="gramStart"/>
      <w:r>
        <w:rPr>
          <w:rStyle w:val="kwrd"/>
        </w:rPr>
        <w:t>var</w:t>
      </w:r>
      <w:proofErr w:type="spellEnd"/>
      <w:proofErr w:type="gramEnd"/>
      <w:r>
        <w:t xml:space="preserve"> student = </w:t>
      </w:r>
      <w:proofErr w:type="spellStart"/>
      <w:r>
        <w:t>query.FirstOrDefault</w:t>
      </w:r>
      <w:proofErr w:type="spellEnd"/>
      <w:r>
        <w:t>&lt;</w:t>
      </w:r>
      <w:r>
        <w:rPr>
          <w:rStyle w:val="userclass"/>
        </w:rPr>
        <w:t>Student</w:t>
      </w:r>
      <w:r>
        <w:t>&gt;();</w:t>
      </w:r>
    </w:p>
    <w:p w14:paraId="3F4A923C" w14:textId="77777777" w:rsidR="00AC17CD" w:rsidRDefault="00AC17CD" w:rsidP="00AC17CD">
      <w:pPr>
        <w:pStyle w:val="HTMLPreformatted"/>
      </w:pPr>
      <w:r>
        <w:t>}</w:t>
      </w:r>
    </w:p>
    <w:p w14:paraId="2AD8DB91" w14:textId="77777777" w:rsidR="00AC17CD" w:rsidRPr="00AC17CD" w:rsidRDefault="00AC17CD" w:rsidP="00AC17CD">
      <w:pPr>
        <w:pStyle w:val="NormalWeb"/>
        <w:rPr>
          <w:lang w:val="en-US"/>
        </w:rPr>
      </w:pPr>
      <w:r w:rsidRPr="00AC17CD">
        <w:rPr>
          <w:lang w:val="en-US"/>
        </w:rPr>
        <w:t xml:space="preserve">As you can see above, we created an instance of the context class </w:t>
      </w:r>
      <w:proofErr w:type="spellStart"/>
      <w:r w:rsidRPr="00AC17CD">
        <w:rPr>
          <w:rStyle w:val="HTMLCode"/>
          <w:lang w:val="en-US"/>
        </w:rPr>
        <w:t>SchoolDBEntities</w:t>
      </w:r>
      <w:proofErr w:type="spellEnd"/>
      <w:r w:rsidRPr="00AC17CD">
        <w:rPr>
          <w:lang w:val="en-US"/>
        </w:rPr>
        <w:t xml:space="preserve">. It is recommended to instantiate it in </w:t>
      </w:r>
      <w:proofErr w:type="gramStart"/>
      <w:r w:rsidRPr="00AC17CD">
        <w:rPr>
          <w:rStyle w:val="HTMLCode"/>
          <w:lang w:val="en-US"/>
        </w:rPr>
        <w:t>using(</w:t>
      </w:r>
      <w:proofErr w:type="gramEnd"/>
      <w:r w:rsidRPr="00AC17CD">
        <w:rPr>
          <w:rStyle w:val="HTMLCode"/>
          <w:lang w:val="en-US"/>
        </w:rPr>
        <w:t>)</w:t>
      </w:r>
      <w:r w:rsidRPr="00AC17CD">
        <w:rPr>
          <w:lang w:val="en-US"/>
        </w:rPr>
        <w:t xml:space="preserve">, so that once it goes out of scope, then it automatically gets disposed. </w:t>
      </w:r>
    </w:p>
    <w:p w14:paraId="72B59126" w14:textId="4461EDDD" w:rsidR="00702B15" w:rsidRDefault="00B9680A" w:rsidP="00AC17CD">
      <w:pPr>
        <w:pStyle w:val="Heading1"/>
        <w:rPr>
          <w:lang w:val="en-US"/>
        </w:rPr>
      </w:pPr>
      <w:r>
        <w:rPr>
          <w:lang w:val="en-US"/>
        </w:rPr>
        <w:lastRenderedPageBreak/>
        <w:t>PRACTICAL PART</w:t>
      </w:r>
    </w:p>
    <w:p w14:paraId="7BEF04E8" w14:textId="70EDA5B5" w:rsidR="00B9680A" w:rsidRDefault="00B9680A" w:rsidP="00B9680A">
      <w:pPr>
        <w:pStyle w:val="Heading2"/>
        <w:rPr>
          <w:lang w:val="en-US"/>
        </w:rPr>
      </w:pPr>
      <w:r>
        <w:rPr>
          <w:lang w:val="en-US"/>
        </w:rPr>
        <w:t>Create the user interface</w:t>
      </w:r>
    </w:p>
    <w:bookmarkStart w:id="0" w:name="_MON_1584516668"/>
    <w:bookmarkEnd w:id="0"/>
    <w:p w14:paraId="67FAF4A2" w14:textId="27965BC7" w:rsidR="00B9680A" w:rsidRDefault="00B9680A" w:rsidP="00B9680A">
      <w:pPr>
        <w:rPr>
          <w:lang w:val="en-US"/>
        </w:rPr>
      </w:pPr>
      <w:r>
        <w:rPr>
          <w:lang w:val="en-US"/>
        </w:rPr>
        <w:object w:dxaOrig="15398" w:dyaOrig="4850" w14:anchorId="06A517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0.1pt;height:242.5pt" o:ole="">
            <v:imagedata r:id="rId16" o:title=""/>
          </v:shape>
          <o:OLEObject Type="Embed" ProgID="Word.OpenDocumentText.12" ShapeID="_x0000_i1027" DrawAspect="Content" ObjectID="_1584517143" r:id="rId17"/>
        </w:object>
      </w:r>
    </w:p>
    <w:p w14:paraId="4E4BB403" w14:textId="132A66D5" w:rsidR="00B9680A" w:rsidRDefault="00B9680A" w:rsidP="00B9680A">
      <w:pPr>
        <w:pStyle w:val="Heading2"/>
        <w:rPr>
          <w:lang w:val="en-US"/>
        </w:rPr>
      </w:pPr>
      <w:r>
        <w:rPr>
          <w:lang w:val="en-US"/>
        </w:rPr>
        <w:lastRenderedPageBreak/>
        <w:t>Code behind</w:t>
      </w:r>
    </w:p>
    <w:p w14:paraId="5CB7A2E3" w14:textId="754CFE5D" w:rsidR="00B9680A" w:rsidRDefault="00B9680A" w:rsidP="00B9680A">
      <w:pPr>
        <w:pStyle w:val="Heading3"/>
        <w:rPr>
          <w:lang w:val="en-US"/>
        </w:rPr>
      </w:pPr>
      <w:r>
        <w:rPr>
          <w:lang w:val="en-US"/>
        </w:rPr>
        <w:t>Switch statement for choice selection</w:t>
      </w:r>
    </w:p>
    <w:bookmarkStart w:id="1" w:name="_MON_1584516785"/>
    <w:bookmarkEnd w:id="1"/>
    <w:p w14:paraId="25C735FD" w14:textId="2B03E58E" w:rsidR="00B9680A" w:rsidRDefault="00B9680A" w:rsidP="00B9680A">
      <w:pPr>
        <w:rPr>
          <w:lang w:val="en-US"/>
        </w:rPr>
      </w:pPr>
      <w:r>
        <w:rPr>
          <w:lang w:val="en-US"/>
        </w:rPr>
        <w:object w:dxaOrig="15398" w:dyaOrig="5962" w14:anchorId="72407C9F">
          <v:shape id="_x0000_i1031" type="#_x0000_t75" style="width:770.1pt;height:298.35pt" o:ole="">
            <v:imagedata r:id="rId18" o:title=""/>
          </v:shape>
          <o:OLEObject Type="Embed" ProgID="Word.OpenDocumentText.12" ShapeID="_x0000_i1031" DrawAspect="Content" ObjectID="_1584517144" r:id="rId19"/>
        </w:object>
      </w:r>
    </w:p>
    <w:p w14:paraId="4F8A5113" w14:textId="77777777" w:rsidR="00B9680A" w:rsidRDefault="00B9680A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14:paraId="2D4AD616" w14:textId="0230F86C" w:rsidR="00B9680A" w:rsidRDefault="00B9680A" w:rsidP="00B9680A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Erase </w:t>
      </w:r>
      <w:proofErr w:type="spellStart"/>
      <w:r>
        <w:rPr>
          <w:lang w:val="en-US"/>
        </w:rPr>
        <w:t>DataGrid</w:t>
      </w:r>
      <w:proofErr w:type="spellEnd"/>
      <w:r>
        <w:rPr>
          <w:lang w:val="en-US"/>
        </w:rPr>
        <w:t xml:space="preserve"> and create new columns</w:t>
      </w:r>
    </w:p>
    <w:bookmarkStart w:id="2" w:name="_MON_1584516858"/>
    <w:bookmarkEnd w:id="2"/>
    <w:p w14:paraId="2BB70414" w14:textId="07BA6395" w:rsidR="00B9680A" w:rsidRDefault="00B9680A" w:rsidP="00B9680A">
      <w:pPr>
        <w:rPr>
          <w:lang w:val="en-US"/>
        </w:rPr>
      </w:pPr>
      <w:r>
        <w:rPr>
          <w:lang w:val="en-US"/>
        </w:rPr>
        <w:object w:dxaOrig="15398" w:dyaOrig="3070" w14:anchorId="2ECC7846">
          <v:shape id="_x0000_i1035" type="#_x0000_t75" style="width:770.1pt;height:153.2pt" o:ole="">
            <v:imagedata r:id="rId20" o:title=""/>
          </v:shape>
          <o:OLEObject Type="Embed" ProgID="Word.OpenDocumentText.12" ShapeID="_x0000_i1035" DrawAspect="Content" ObjectID="_1584517145" r:id="rId21"/>
        </w:object>
      </w:r>
    </w:p>
    <w:p w14:paraId="148B0B1F" w14:textId="73D7192A" w:rsidR="00B9680A" w:rsidRDefault="00B9680A" w:rsidP="00B9680A">
      <w:pPr>
        <w:pStyle w:val="Heading3"/>
        <w:rPr>
          <w:lang w:val="en-US"/>
        </w:rPr>
      </w:pPr>
      <w:r>
        <w:rPr>
          <w:lang w:val="en-US"/>
        </w:rPr>
        <w:t>Show nothing</w:t>
      </w:r>
    </w:p>
    <w:bookmarkStart w:id="3" w:name="_MON_1584516966"/>
    <w:bookmarkEnd w:id="3"/>
    <w:p w14:paraId="1DED5932" w14:textId="1970C97B" w:rsidR="00B9680A" w:rsidRPr="00B9680A" w:rsidRDefault="00B9680A" w:rsidP="00B9680A">
      <w:pPr>
        <w:rPr>
          <w:lang w:val="en-US"/>
        </w:rPr>
      </w:pPr>
      <w:r>
        <w:rPr>
          <w:lang w:val="en-US"/>
        </w:rPr>
        <w:object w:dxaOrig="9638" w:dyaOrig="400" w14:anchorId="30AF9B5B">
          <v:shape id="_x0000_i1040" type="#_x0000_t75" style="width:482.1pt;height:20.15pt" o:ole="">
            <v:imagedata r:id="rId22" o:title=""/>
          </v:shape>
          <o:OLEObject Type="Embed" ProgID="Word.OpenDocumentText.12" ShapeID="_x0000_i1040" DrawAspect="Content" ObjectID="_1584517146" r:id="rId23"/>
        </w:object>
      </w:r>
    </w:p>
    <w:p w14:paraId="6658C6F3" w14:textId="75EF9D54" w:rsidR="00B9680A" w:rsidRDefault="00B9680A" w:rsidP="00B9680A">
      <w:pPr>
        <w:pStyle w:val="Heading3"/>
        <w:rPr>
          <w:lang w:val="en-US"/>
        </w:rPr>
      </w:pPr>
      <w:r>
        <w:rPr>
          <w:lang w:val="en-US"/>
        </w:rPr>
        <w:lastRenderedPageBreak/>
        <w:t>Show all staff information</w:t>
      </w:r>
    </w:p>
    <w:bookmarkStart w:id="4" w:name="_MON_1584516992"/>
    <w:bookmarkEnd w:id="4"/>
    <w:p w14:paraId="04739FDF" w14:textId="12B1986F" w:rsidR="00B9680A" w:rsidRDefault="00B9680A" w:rsidP="00B9680A">
      <w:pPr>
        <w:rPr>
          <w:lang w:val="en-US"/>
        </w:rPr>
      </w:pPr>
      <w:r>
        <w:rPr>
          <w:lang w:val="en-US"/>
        </w:rPr>
        <w:object w:dxaOrig="15398" w:dyaOrig="4850" w14:anchorId="475C9FA9">
          <v:shape id="_x0000_i1043" type="#_x0000_t75" style="width:770.1pt;height:242.5pt" o:ole="">
            <v:imagedata r:id="rId24" o:title=""/>
          </v:shape>
          <o:OLEObject Type="Embed" ProgID="Word.OpenDocumentText.12" ShapeID="_x0000_i1043" DrawAspect="Content" ObjectID="_1584517147" r:id="rId25"/>
        </w:object>
      </w:r>
    </w:p>
    <w:p w14:paraId="4231A34E" w14:textId="77777777" w:rsidR="00B9680A" w:rsidRDefault="00B9680A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14:paraId="15CA732F" w14:textId="4E05CDDB" w:rsidR="00B9680A" w:rsidRPr="00B9680A" w:rsidRDefault="00B9680A" w:rsidP="00B9680A">
      <w:pPr>
        <w:pStyle w:val="Heading3"/>
        <w:rPr>
          <w:lang w:val="en-US"/>
        </w:rPr>
      </w:pPr>
      <w:r>
        <w:rPr>
          <w:lang w:val="en-US"/>
        </w:rPr>
        <w:lastRenderedPageBreak/>
        <w:t>Show target by types</w:t>
      </w:r>
      <w:bookmarkStart w:id="5" w:name="_MON_1584517088"/>
      <w:bookmarkEnd w:id="5"/>
      <w:r>
        <w:rPr>
          <w:lang w:val="en-US"/>
        </w:rPr>
        <w:object w:dxaOrig="15398" w:dyaOrig="3959" w14:anchorId="48924F7A">
          <v:shape id="_x0000_i1047" type="#_x0000_t75" style="width:770.1pt;height:198.15pt" o:ole="">
            <v:imagedata r:id="rId26" o:title=""/>
          </v:shape>
          <o:OLEObject Type="Embed" ProgID="Word.OpenDocumentText.12" ShapeID="_x0000_i1047" DrawAspect="Content" ObjectID="_1584517148" r:id="rId27"/>
        </w:object>
      </w:r>
      <w:bookmarkStart w:id="6" w:name="_GoBack"/>
      <w:bookmarkEnd w:id="6"/>
    </w:p>
    <w:sectPr w:rsidR="00B9680A" w:rsidRPr="00B9680A" w:rsidSect="00702B15">
      <w:headerReference w:type="default" r:id="rId28"/>
      <w:pgSz w:w="16838" w:h="11906" w:orient="landscape"/>
      <w:pgMar w:top="2438" w:right="1276" w:bottom="1134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0CEBF6" w14:textId="77777777" w:rsidR="00A33B6B" w:rsidRDefault="00A33B6B" w:rsidP="00473AB6">
      <w:pPr>
        <w:spacing w:line="240" w:lineRule="auto"/>
      </w:pPr>
      <w:r>
        <w:separator/>
      </w:r>
    </w:p>
  </w:endnote>
  <w:endnote w:type="continuationSeparator" w:id="0">
    <w:p w14:paraId="4E716BCE" w14:textId="77777777" w:rsidR="00A33B6B" w:rsidRDefault="00A33B6B" w:rsidP="00473A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19BF58" w14:textId="77777777" w:rsidR="00A33B6B" w:rsidRDefault="00A33B6B" w:rsidP="00473AB6">
      <w:pPr>
        <w:spacing w:line="240" w:lineRule="auto"/>
      </w:pPr>
      <w:r>
        <w:separator/>
      </w:r>
    </w:p>
  </w:footnote>
  <w:footnote w:type="continuationSeparator" w:id="0">
    <w:p w14:paraId="28A6ED92" w14:textId="77777777" w:rsidR="00A33B6B" w:rsidRDefault="00A33B6B" w:rsidP="00473A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A55553" w14:textId="77777777" w:rsidR="003D092A" w:rsidRDefault="003D092A">
    <w:pPr>
      <w:pStyle w:val="Header"/>
      <w:jc w:val="center"/>
    </w:pPr>
  </w:p>
  <w:p w14:paraId="68C7284B" w14:textId="77777777" w:rsidR="003D092A" w:rsidRDefault="003D092A" w:rsidP="00B036EC">
    <w:pPr>
      <w:pStyle w:val="Header"/>
      <w:tabs>
        <w:tab w:val="clear" w:pos="4819"/>
        <w:tab w:val="clear" w:pos="9638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8DF03E" w14:textId="5311D389" w:rsidR="003D092A" w:rsidRDefault="00627234">
    <w:pPr>
      <w:pStyle w:val="Header"/>
      <w:jc w:val="center"/>
    </w:pPr>
    <w:r>
      <w:fldChar w:fldCharType="begin"/>
    </w:r>
    <w:r>
      <w:instrText>PAGE   \* MERGEFORMAT</w:instrText>
    </w:r>
    <w:r>
      <w:fldChar w:fldCharType="separate"/>
    </w:r>
    <w:r w:rsidR="002E1A20">
      <w:rPr>
        <w:noProof/>
      </w:rPr>
      <w:t>8</w:t>
    </w:r>
    <w:r>
      <w:fldChar w:fldCharType="end"/>
    </w:r>
  </w:p>
  <w:p w14:paraId="5C463B43" w14:textId="77777777" w:rsidR="003D092A" w:rsidRDefault="003D092A" w:rsidP="00B036EC">
    <w:pPr>
      <w:pStyle w:val="Header"/>
      <w:tabs>
        <w:tab w:val="clear" w:pos="4819"/>
        <w:tab w:val="clear" w:pos="963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F82A8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4CE77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AEAFF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8EEC5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E888C8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8ABC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FFA67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94A4A5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BF80B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71CD6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F22398C"/>
    <w:multiLevelType w:val="hybridMultilevel"/>
    <w:tmpl w:val="E676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B82845"/>
    <w:multiLevelType w:val="hybridMultilevel"/>
    <w:tmpl w:val="93BAE630"/>
    <w:lvl w:ilvl="0" w:tplc="A21A3332">
      <w:start w:val="1"/>
      <w:numFmt w:val="decimal"/>
      <w:lvlText w:val="%1."/>
      <w:lvlJc w:val="left"/>
      <w:pPr>
        <w:ind w:left="2024" w:hanging="360"/>
      </w:pPr>
    </w:lvl>
    <w:lvl w:ilvl="1" w:tplc="040B0019" w:tentative="1">
      <w:start w:val="1"/>
      <w:numFmt w:val="lowerLetter"/>
      <w:lvlText w:val="%2."/>
      <w:lvlJc w:val="left"/>
      <w:pPr>
        <w:ind w:left="2744" w:hanging="360"/>
      </w:pPr>
    </w:lvl>
    <w:lvl w:ilvl="2" w:tplc="040B001B" w:tentative="1">
      <w:start w:val="1"/>
      <w:numFmt w:val="lowerRoman"/>
      <w:lvlText w:val="%3."/>
      <w:lvlJc w:val="right"/>
      <w:pPr>
        <w:ind w:left="3464" w:hanging="180"/>
      </w:pPr>
    </w:lvl>
    <w:lvl w:ilvl="3" w:tplc="040B000F" w:tentative="1">
      <w:start w:val="1"/>
      <w:numFmt w:val="decimal"/>
      <w:lvlText w:val="%4."/>
      <w:lvlJc w:val="left"/>
      <w:pPr>
        <w:ind w:left="4184" w:hanging="360"/>
      </w:pPr>
    </w:lvl>
    <w:lvl w:ilvl="4" w:tplc="040B0019" w:tentative="1">
      <w:start w:val="1"/>
      <w:numFmt w:val="lowerLetter"/>
      <w:lvlText w:val="%5."/>
      <w:lvlJc w:val="left"/>
      <w:pPr>
        <w:ind w:left="4904" w:hanging="360"/>
      </w:pPr>
    </w:lvl>
    <w:lvl w:ilvl="5" w:tplc="040B001B" w:tentative="1">
      <w:start w:val="1"/>
      <w:numFmt w:val="lowerRoman"/>
      <w:lvlText w:val="%6."/>
      <w:lvlJc w:val="right"/>
      <w:pPr>
        <w:ind w:left="5624" w:hanging="180"/>
      </w:pPr>
    </w:lvl>
    <w:lvl w:ilvl="6" w:tplc="040B000F" w:tentative="1">
      <w:start w:val="1"/>
      <w:numFmt w:val="decimal"/>
      <w:lvlText w:val="%7."/>
      <w:lvlJc w:val="left"/>
      <w:pPr>
        <w:ind w:left="6344" w:hanging="360"/>
      </w:pPr>
    </w:lvl>
    <w:lvl w:ilvl="7" w:tplc="040B0019" w:tentative="1">
      <w:start w:val="1"/>
      <w:numFmt w:val="lowerLetter"/>
      <w:lvlText w:val="%8."/>
      <w:lvlJc w:val="left"/>
      <w:pPr>
        <w:ind w:left="7064" w:hanging="360"/>
      </w:pPr>
    </w:lvl>
    <w:lvl w:ilvl="8" w:tplc="040B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14" w15:restartNumberingAfterBreak="0">
    <w:nsid w:val="147C124E"/>
    <w:multiLevelType w:val="hybridMultilevel"/>
    <w:tmpl w:val="0CEAEE72"/>
    <w:lvl w:ilvl="0" w:tplc="09D443B6">
      <w:start w:val="2"/>
      <w:numFmt w:val="bullet"/>
      <w:lvlText w:val="-"/>
      <w:lvlJc w:val="left"/>
      <w:pPr>
        <w:ind w:left="720" w:hanging="360"/>
      </w:pPr>
      <w:rPr>
        <w:rFonts w:ascii="Times New Roman" w:eastAsia="Lucida Sans Unicode" w:hAnsi="Times New Roman" w:cs="Times New Roman" w:hint="default"/>
      </w:rPr>
    </w:lvl>
    <w:lvl w:ilvl="1" w:tplc="040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6E760D1"/>
    <w:multiLevelType w:val="hybridMultilevel"/>
    <w:tmpl w:val="F502F51A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9810EF2"/>
    <w:multiLevelType w:val="multilevel"/>
    <w:tmpl w:val="0D561C04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1F332895"/>
    <w:multiLevelType w:val="hybridMultilevel"/>
    <w:tmpl w:val="FF202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2344D4"/>
    <w:multiLevelType w:val="hybridMultilevel"/>
    <w:tmpl w:val="5A341920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9" w15:restartNumberingAfterBreak="0">
    <w:nsid w:val="2C82339D"/>
    <w:multiLevelType w:val="hybridMultilevel"/>
    <w:tmpl w:val="BBB6B43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7F1AF5"/>
    <w:multiLevelType w:val="hybridMultilevel"/>
    <w:tmpl w:val="D13A341E"/>
    <w:lvl w:ilvl="0" w:tplc="040B000F">
      <w:start w:val="1"/>
      <w:numFmt w:val="decimal"/>
      <w:lvlText w:val="%1."/>
      <w:lvlJc w:val="left"/>
      <w:pPr>
        <w:ind w:left="2024" w:hanging="360"/>
      </w:pPr>
    </w:lvl>
    <w:lvl w:ilvl="1" w:tplc="040B0019" w:tentative="1">
      <w:start w:val="1"/>
      <w:numFmt w:val="lowerLetter"/>
      <w:lvlText w:val="%2."/>
      <w:lvlJc w:val="left"/>
      <w:pPr>
        <w:ind w:left="2744" w:hanging="360"/>
      </w:pPr>
    </w:lvl>
    <w:lvl w:ilvl="2" w:tplc="040B001B" w:tentative="1">
      <w:start w:val="1"/>
      <w:numFmt w:val="lowerRoman"/>
      <w:lvlText w:val="%3."/>
      <w:lvlJc w:val="right"/>
      <w:pPr>
        <w:ind w:left="3464" w:hanging="180"/>
      </w:pPr>
    </w:lvl>
    <w:lvl w:ilvl="3" w:tplc="040B000F" w:tentative="1">
      <w:start w:val="1"/>
      <w:numFmt w:val="decimal"/>
      <w:lvlText w:val="%4."/>
      <w:lvlJc w:val="left"/>
      <w:pPr>
        <w:ind w:left="4184" w:hanging="360"/>
      </w:pPr>
    </w:lvl>
    <w:lvl w:ilvl="4" w:tplc="040B0019" w:tentative="1">
      <w:start w:val="1"/>
      <w:numFmt w:val="lowerLetter"/>
      <w:lvlText w:val="%5."/>
      <w:lvlJc w:val="left"/>
      <w:pPr>
        <w:ind w:left="4904" w:hanging="360"/>
      </w:pPr>
    </w:lvl>
    <w:lvl w:ilvl="5" w:tplc="040B001B" w:tentative="1">
      <w:start w:val="1"/>
      <w:numFmt w:val="lowerRoman"/>
      <w:lvlText w:val="%6."/>
      <w:lvlJc w:val="right"/>
      <w:pPr>
        <w:ind w:left="5624" w:hanging="180"/>
      </w:pPr>
    </w:lvl>
    <w:lvl w:ilvl="6" w:tplc="040B000F" w:tentative="1">
      <w:start w:val="1"/>
      <w:numFmt w:val="decimal"/>
      <w:lvlText w:val="%7."/>
      <w:lvlJc w:val="left"/>
      <w:pPr>
        <w:ind w:left="6344" w:hanging="360"/>
      </w:pPr>
    </w:lvl>
    <w:lvl w:ilvl="7" w:tplc="040B0019" w:tentative="1">
      <w:start w:val="1"/>
      <w:numFmt w:val="lowerLetter"/>
      <w:lvlText w:val="%8."/>
      <w:lvlJc w:val="left"/>
      <w:pPr>
        <w:ind w:left="7064" w:hanging="360"/>
      </w:pPr>
    </w:lvl>
    <w:lvl w:ilvl="8" w:tplc="040B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21" w15:restartNumberingAfterBreak="0">
    <w:nsid w:val="38CE6D4A"/>
    <w:multiLevelType w:val="hybridMultilevel"/>
    <w:tmpl w:val="04F0E4F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D9029C"/>
    <w:multiLevelType w:val="hybridMultilevel"/>
    <w:tmpl w:val="B7C45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AE737C"/>
    <w:multiLevelType w:val="multilevel"/>
    <w:tmpl w:val="040B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3DC270E5"/>
    <w:multiLevelType w:val="hybridMultilevel"/>
    <w:tmpl w:val="910CF6EA"/>
    <w:lvl w:ilvl="0" w:tplc="C478E27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415B8E"/>
    <w:multiLevelType w:val="hybridMultilevel"/>
    <w:tmpl w:val="43A4540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F54BA2"/>
    <w:multiLevelType w:val="hybridMultilevel"/>
    <w:tmpl w:val="9F46D3AC"/>
    <w:lvl w:ilvl="0" w:tplc="25D82276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DE16F0"/>
    <w:multiLevelType w:val="hybridMultilevel"/>
    <w:tmpl w:val="3B72E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860537"/>
    <w:multiLevelType w:val="hybridMultilevel"/>
    <w:tmpl w:val="DEA6154C"/>
    <w:lvl w:ilvl="0" w:tplc="040B0001">
      <w:start w:val="1"/>
      <w:numFmt w:val="bullet"/>
      <w:lvlText w:val=""/>
      <w:lvlJc w:val="left"/>
      <w:pPr>
        <w:ind w:left="201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3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5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7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89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1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3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5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74" w:hanging="360"/>
      </w:pPr>
      <w:rPr>
        <w:rFonts w:ascii="Wingdings" w:hAnsi="Wingdings" w:hint="default"/>
      </w:rPr>
    </w:lvl>
  </w:abstractNum>
  <w:abstractNum w:abstractNumId="29" w15:restartNumberingAfterBreak="0">
    <w:nsid w:val="50050FF7"/>
    <w:multiLevelType w:val="hybridMultilevel"/>
    <w:tmpl w:val="4802E58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9A5CF0"/>
    <w:multiLevelType w:val="hybridMultilevel"/>
    <w:tmpl w:val="34C6E048"/>
    <w:lvl w:ilvl="0" w:tplc="68A637D0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3A414EC"/>
    <w:multiLevelType w:val="hybridMultilevel"/>
    <w:tmpl w:val="CBC84AA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1E5714"/>
    <w:multiLevelType w:val="multilevel"/>
    <w:tmpl w:val="0F6AB0D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288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65D85342"/>
    <w:multiLevelType w:val="hybridMultilevel"/>
    <w:tmpl w:val="9500B284"/>
    <w:lvl w:ilvl="0" w:tplc="040B0001">
      <w:start w:val="1"/>
      <w:numFmt w:val="bullet"/>
      <w:lvlText w:val=""/>
      <w:lvlJc w:val="left"/>
      <w:pPr>
        <w:ind w:left="201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3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5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7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89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1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3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5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78" w:hanging="360"/>
      </w:pPr>
      <w:rPr>
        <w:rFonts w:ascii="Wingdings" w:hAnsi="Wingdings" w:hint="default"/>
      </w:rPr>
    </w:lvl>
  </w:abstractNum>
  <w:abstractNum w:abstractNumId="34" w15:restartNumberingAfterBreak="0">
    <w:nsid w:val="6732477E"/>
    <w:multiLevelType w:val="hybridMultilevel"/>
    <w:tmpl w:val="DA209CD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945DFF"/>
    <w:multiLevelType w:val="hybridMultilevel"/>
    <w:tmpl w:val="AE962072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4"/>
  </w:num>
  <w:num w:numId="3">
    <w:abstractNumId w:val="33"/>
  </w:num>
  <w:num w:numId="4">
    <w:abstractNumId w:val="28"/>
  </w:num>
  <w:num w:numId="5">
    <w:abstractNumId w:val="16"/>
  </w:num>
  <w:num w:numId="6">
    <w:abstractNumId w:val="32"/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19"/>
  </w:num>
  <w:num w:numId="11">
    <w:abstractNumId w:val="21"/>
  </w:num>
  <w:num w:numId="12">
    <w:abstractNumId w:val="35"/>
  </w:num>
  <w:num w:numId="13">
    <w:abstractNumId w:val="29"/>
  </w:num>
  <w:num w:numId="14">
    <w:abstractNumId w:val="10"/>
  </w:num>
  <w:num w:numId="15">
    <w:abstractNumId w:val="11"/>
  </w:num>
  <w:num w:numId="16">
    <w:abstractNumId w:val="22"/>
  </w:num>
  <w:num w:numId="17">
    <w:abstractNumId w:val="12"/>
  </w:num>
  <w:num w:numId="18">
    <w:abstractNumId w:val="17"/>
  </w:num>
  <w:num w:numId="19">
    <w:abstractNumId w:val="9"/>
  </w:num>
  <w:num w:numId="20">
    <w:abstractNumId w:val="7"/>
  </w:num>
  <w:num w:numId="21">
    <w:abstractNumId w:val="6"/>
  </w:num>
  <w:num w:numId="22">
    <w:abstractNumId w:val="5"/>
  </w:num>
  <w:num w:numId="23">
    <w:abstractNumId w:val="4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23"/>
  </w:num>
  <w:num w:numId="30">
    <w:abstractNumId w:val="20"/>
  </w:num>
  <w:num w:numId="31">
    <w:abstractNumId w:val="13"/>
  </w:num>
  <w:num w:numId="32">
    <w:abstractNumId w:val="15"/>
  </w:num>
  <w:num w:numId="33">
    <w:abstractNumId w:val="30"/>
  </w:num>
  <w:num w:numId="34">
    <w:abstractNumId w:val="18"/>
  </w:num>
  <w:num w:numId="35">
    <w:abstractNumId w:val="26"/>
  </w:num>
  <w:num w:numId="36">
    <w:abstractNumId w:val="25"/>
  </w:num>
  <w:num w:numId="37">
    <w:abstractNumId w:val="24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1304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E63"/>
    <w:rsid w:val="00011991"/>
    <w:rsid w:val="000144BE"/>
    <w:rsid w:val="0002723D"/>
    <w:rsid w:val="00033A84"/>
    <w:rsid w:val="000448A7"/>
    <w:rsid w:val="000479DF"/>
    <w:rsid w:val="00053A9B"/>
    <w:rsid w:val="00063268"/>
    <w:rsid w:val="0006574E"/>
    <w:rsid w:val="00077C16"/>
    <w:rsid w:val="00084600"/>
    <w:rsid w:val="00084F96"/>
    <w:rsid w:val="00086A20"/>
    <w:rsid w:val="00091F8F"/>
    <w:rsid w:val="00096E0E"/>
    <w:rsid w:val="000A19EC"/>
    <w:rsid w:val="000A1ABA"/>
    <w:rsid w:val="000B1A8B"/>
    <w:rsid w:val="000B7A77"/>
    <w:rsid w:val="000C573E"/>
    <w:rsid w:val="000D5DE0"/>
    <w:rsid w:val="000D6D61"/>
    <w:rsid w:val="000E3429"/>
    <w:rsid w:val="000E3EDC"/>
    <w:rsid w:val="000E4D1E"/>
    <w:rsid w:val="000E677C"/>
    <w:rsid w:val="000F0C19"/>
    <w:rsid w:val="000F1068"/>
    <w:rsid w:val="000F2584"/>
    <w:rsid w:val="000F3DE3"/>
    <w:rsid w:val="000F4FF3"/>
    <w:rsid w:val="000F7EA4"/>
    <w:rsid w:val="00100FE1"/>
    <w:rsid w:val="00111E67"/>
    <w:rsid w:val="001275A9"/>
    <w:rsid w:val="00127C49"/>
    <w:rsid w:val="0013588E"/>
    <w:rsid w:val="00142310"/>
    <w:rsid w:val="0014635B"/>
    <w:rsid w:val="00152715"/>
    <w:rsid w:val="00155AA0"/>
    <w:rsid w:val="001567D0"/>
    <w:rsid w:val="00162BDB"/>
    <w:rsid w:val="00171C41"/>
    <w:rsid w:val="00172C82"/>
    <w:rsid w:val="00174EBE"/>
    <w:rsid w:val="00180333"/>
    <w:rsid w:val="00190289"/>
    <w:rsid w:val="00190487"/>
    <w:rsid w:val="00193DB6"/>
    <w:rsid w:val="0019677B"/>
    <w:rsid w:val="0019713A"/>
    <w:rsid w:val="00197840"/>
    <w:rsid w:val="001A313E"/>
    <w:rsid w:val="001A3966"/>
    <w:rsid w:val="001A5706"/>
    <w:rsid w:val="001C5288"/>
    <w:rsid w:val="001C62F4"/>
    <w:rsid w:val="001D1485"/>
    <w:rsid w:val="001D2489"/>
    <w:rsid w:val="001D6F33"/>
    <w:rsid w:val="001E4478"/>
    <w:rsid w:val="001F00E3"/>
    <w:rsid w:val="001F0E52"/>
    <w:rsid w:val="0020046D"/>
    <w:rsid w:val="00203AB0"/>
    <w:rsid w:val="002045A3"/>
    <w:rsid w:val="00206810"/>
    <w:rsid w:val="0020740C"/>
    <w:rsid w:val="00215C48"/>
    <w:rsid w:val="0021694C"/>
    <w:rsid w:val="00217FBB"/>
    <w:rsid w:val="002233E0"/>
    <w:rsid w:val="002270CB"/>
    <w:rsid w:val="00235891"/>
    <w:rsid w:val="00235CA8"/>
    <w:rsid w:val="002407B2"/>
    <w:rsid w:val="00244376"/>
    <w:rsid w:val="00271AA3"/>
    <w:rsid w:val="00276EE3"/>
    <w:rsid w:val="00282244"/>
    <w:rsid w:val="00283F31"/>
    <w:rsid w:val="0028555E"/>
    <w:rsid w:val="002871B4"/>
    <w:rsid w:val="00290EF2"/>
    <w:rsid w:val="00296A4A"/>
    <w:rsid w:val="002B49BC"/>
    <w:rsid w:val="002B7F03"/>
    <w:rsid w:val="002C06F2"/>
    <w:rsid w:val="002C1A60"/>
    <w:rsid w:val="002C2F29"/>
    <w:rsid w:val="002C41B4"/>
    <w:rsid w:val="002C7D08"/>
    <w:rsid w:val="002E1A20"/>
    <w:rsid w:val="002E1C42"/>
    <w:rsid w:val="00300864"/>
    <w:rsid w:val="00301FE8"/>
    <w:rsid w:val="00303477"/>
    <w:rsid w:val="0030765B"/>
    <w:rsid w:val="00310BC4"/>
    <w:rsid w:val="00314AED"/>
    <w:rsid w:val="003158C5"/>
    <w:rsid w:val="0033023A"/>
    <w:rsid w:val="0034249F"/>
    <w:rsid w:val="00352A7B"/>
    <w:rsid w:val="00356067"/>
    <w:rsid w:val="003561AD"/>
    <w:rsid w:val="00360FE6"/>
    <w:rsid w:val="00366DF5"/>
    <w:rsid w:val="00367EAC"/>
    <w:rsid w:val="003739CF"/>
    <w:rsid w:val="00386B10"/>
    <w:rsid w:val="003876FD"/>
    <w:rsid w:val="00391AAD"/>
    <w:rsid w:val="00396DBE"/>
    <w:rsid w:val="003B24B4"/>
    <w:rsid w:val="003B45E1"/>
    <w:rsid w:val="003D092A"/>
    <w:rsid w:val="003D2A94"/>
    <w:rsid w:val="003D6D51"/>
    <w:rsid w:val="003D7CC5"/>
    <w:rsid w:val="003E56C3"/>
    <w:rsid w:val="003E67F4"/>
    <w:rsid w:val="003F26DB"/>
    <w:rsid w:val="003F4FF7"/>
    <w:rsid w:val="00401CC6"/>
    <w:rsid w:val="004136A4"/>
    <w:rsid w:val="00445030"/>
    <w:rsid w:val="00447659"/>
    <w:rsid w:val="00447836"/>
    <w:rsid w:val="00462076"/>
    <w:rsid w:val="00462A12"/>
    <w:rsid w:val="00471BA3"/>
    <w:rsid w:val="00473AB6"/>
    <w:rsid w:val="004746B5"/>
    <w:rsid w:val="0048205F"/>
    <w:rsid w:val="00483165"/>
    <w:rsid w:val="004873B0"/>
    <w:rsid w:val="00487586"/>
    <w:rsid w:val="00493B7C"/>
    <w:rsid w:val="00495886"/>
    <w:rsid w:val="004A45E9"/>
    <w:rsid w:val="004A51A7"/>
    <w:rsid w:val="004B23A2"/>
    <w:rsid w:val="004B74F8"/>
    <w:rsid w:val="004C32A9"/>
    <w:rsid w:val="004D2B83"/>
    <w:rsid w:val="004D43C0"/>
    <w:rsid w:val="004D45BC"/>
    <w:rsid w:val="004D4F16"/>
    <w:rsid w:val="004E2596"/>
    <w:rsid w:val="004E6990"/>
    <w:rsid w:val="004F0BA7"/>
    <w:rsid w:val="004F3321"/>
    <w:rsid w:val="004F7BCE"/>
    <w:rsid w:val="005141CC"/>
    <w:rsid w:val="00516B65"/>
    <w:rsid w:val="00517727"/>
    <w:rsid w:val="005221B0"/>
    <w:rsid w:val="00523AA6"/>
    <w:rsid w:val="00525063"/>
    <w:rsid w:val="00527CFF"/>
    <w:rsid w:val="00541EC6"/>
    <w:rsid w:val="0054219E"/>
    <w:rsid w:val="005445E9"/>
    <w:rsid w:val="00547993"/>
    <w:rsid w:val="00550312"/>
    <w:rsid w:val="005538A8"/>
    <w:rsid w:val="00556321"/>
    <w:rsid w:val="00563445"/>
    <w:rsid w:val="005648F7"/>
    <w:rsid w:val="00567F2C"/>
    <w:rsid w:val="00571483"/>
    <w:rsid w:val="00571B68"/>
    <w:rsid w:val="005743FA"/>
    <w:rsid w:val="005745FA"/>
    <w:rsid w:val="005755D6"/>
    <w:rsid w:val="00577B5E"/>
    <w:rsid w:val="005808F2"/>
    <w:rsid w:val="00583CA8"/>
    <w:rsid w:val="0058733A"/>
    <w:rsid w:val="005904F1"/>
    <w:rsid w:val="0059266F"/>
    <w:rsid w:val="00595FFA"/>
    <w:rsid w:val="005974A4"/>
    <w:rsid w:val="005A260A"/>
    <w:rsid w:val="005A2D89"/>
    <w:rsid w:val="005A5F57"/>
    <w:rsid w:val="005B05CE"/>
    <w:rsid w:val="005B557B"/>
    <w:rsid w:val="005B5760"/>
    <w:rsid w:val="005C14DA"/>
    <w:rsid w:val="005C4397"/>
    <w:rsid w:val="005C63BB"/>
    <w:rsid w:val="005C71A7"/>
    <w:rsid w:val="005D34F4"/>
    <w:rsid w:val="005E0781"/>
    <w:rsid w:val="005E1CDA"/>
    <w:rsid w:val="005F45CC"/>
    <w:rsid w:val="005F584E"/>
    <w:rsid w:val="00607F60"/>
    <w:rsid w:val="006241E3"/>
    <w:rsid w:val="00625ABA"/>
    <w:rsid w:val="00627234"/>
    <w:rsid w:val="00642D93"/>
    <w:rsid w:val="00644E50"/>
    <w:rsid w:val="006545D9"/>
    <w:rsid w:val="00655F63"/>
    <w:rsid w:val="006642EE"/>
    <w:rsid w:val="00664B4D"/>
    <w:rsid w:val="00681E63"/>
    <w:rsid w:val="00693907"/>
    <w:rsid w:val="00694024"/>
    <w:rsid w:val="006A0276"/>
    <w:rsid w:val="006A4C8F"/>
    <w:rsid w:val="006C1525"/>
    <w:rsid w:val="006D0B6A"/>
    <w:rsid w:val="006D7838"/>
    <w:rsid w:val="006E3A1F"/>
    <w:rsid w:val="006E7EC3"/>
    <w:rsid w:val="006E7ED0"/>
    <w:rsid w:val="006F38C1"/>
    <w:rsid w:val="006F5409"/>
    <w:rsid w:val="00702B15"/>
    <w:rsid w:val="00707593"/>
    <w:rsid w:val="00716EE4"/>
    <w:rsid w:val="00724861"/>
    <w:rsid w:val="00725432"/>
    <w:rsid w:val="00736513"/>
    <w:rsid w:val="007377B1"/>
    <w:rsid w:val="007402C2"/>
    <w:rsid w:val="0075469F"/>
    <w:rsid w:val="00762499"/>
    <w:rsid w:val="007672CC"/>
    <w:rsid w:val="00767E13"/>
    <w:rsid w:val="00787475"/>
    <w:rsid w:val="00787A52"/>
    <w:rsid w:val="00790DFE"/>
    <w:rsid w:val="007A1B38"/>
    <w:rsid w:val="007A2CD5"/>
    <w:rsid w:val="007A492E"/>
    <w:rsid w:val="007B6162"/>
    <w:rsid w:val="007B758D"/>
    <w:rsid w:val="007C436D"/>
    <w:rsid w:val="007D2D10"/>
    <w:rsid w:val="007E0DB4"/>
    <w:rsid w:val="007E1416"/>
    <w:rsid w:val="007E22E6"/>
    <w:rsid w:val="007E74E1"/>
    <w:rsid w:val="007F1701"/>
    <w:rsid w:val="007F1FF7"/>
    <w:rsid w:val="007F7FC2"/>
    <w:rsid w:val="00815474"/>
    <w:rsid w:val="00817637"/>
    <w:rsid w:val="00830F72"/>
    <w:rsid w:val="008547C4"/>
    <w:rsid w:val="00861A87"/>
    <w:rsid w:val="008715E4"/>
    <w:rsid w:val="00873EFF"/>
    <w:rsid w:val="00875EFD"/>
    <w:rsid w:val="00882F20"/>
    <w:rsid w:val="00897320"/>
    <w:rsid w:val="008976D0"/>
    <w:rsid w:val="008A032F"/>
    <w:rsid w:val="008A1CCE"/>
    <w:rsid w:val="008A57FF"/>
    <w:rsid w:val="008A5BB0"/>
    <w:rsid w:val="008A7356"/>
    <w:rsid w:val="008A7A08"/>
    <w:rsid w:val="008B41BC"/>
    <w:rsid w:val="008C3CC6"/>
    <w:rsid w:val="008C4068"/>
    <w:rsid w:val="008C42B9"/>
    <w:rsid w:val="008C44DC"/>
    <w:rsid w:val="008D6495"/>
    <w:rsid w:val="008D6BA8"/>
    <w:rsid w:val="008E435A"/>
    <w:rsid w:val="008E47C5"/>
    <w:rsid w:val="008F15ED"/>
    <w:rsid w:val="008F6D9E"/>
    <w:rsid w:val="00902FEE"/>
    <w:rsid w:val="00914EDF"/>
    <w:rsid w:val="00925432"/>
    <w:rsid w:val="009269CE"/>
    <w:rsid w:val="00926C05"/>
    <w:rsid w:val="00933A25"/>
    <w:rsid w:val="00935C83"/>
    <w:rsid w:val="00937C79"/>
    <w:rsid w:val="00940F83"/>
    <w:rsid w:val="0094202A"/>
    <w:rsid w:val="00956732"/>
    <w:rsid w:val="00965402"/>
    <w:rsid w:val="00967AD5"/>
    <w:rsid w:val="00983EBE"/>
    <w:rsid w:val="00990141"/>
    <w:rsid w:val="009A1908"/>
    <w:rsid w:val="009A6C05"/>
    <w:rsid w:val="009B6599"/>
    <w:rsid w:val="009C1F9B"/>
    <w:rsid w:val="009C531F"/>
    <w:rsid w:val="009D1959"/>
    <w:rsid w:val="009E47DF"/>
    <w:rsid w:val="009F317A"/>
    <w:rsid w:val="009F5C8D"/>
    <w:rsid w:val="00A0162A"/>
    <w:rsid w:val="00A01DF5"/>
    <w:rsid w:val="00A155DF"/>
    <w:rsid w:val="00A175C1"/>
    <w:rsid w:val="00A2572E"/>
    <w:rsid w:val="00A26263"/>
    <w:rsid w:val="00A2720C"/>
    <w:rsid w:val="00A31496"/>
    <w:rsid w:val="00A33B6B"/>
    <w:rsid w:val="00A54751"/>
    <w:rsid w:val="00A54D8B"/>
    <w:rsid w:val="00A555E9"/>
    <w:rsid w:val="00A73FE7"/>
    <w:rsid w:val="00A749D7"/>
    <w:rsid w:val="00A76010"/>
    <w:rsid w:val="00A770BA"/>
    <w:rsid w:val="00A91B8D"/>
    <w:rsid w:val="00AA20AE"/>
    <w:rsid w:val="00AA68D7"/>
    <w:rsid w:val="00AA7954"/>
    <w:rsid w:val="00AB1A77"/>
    <w:rsid w:val="00AB328A"/>
    <w:rsid w:val="00AB3A46"/>
    <w:rsid w:val="00AC17CD"/>
    <w:rsid w:val="00AE78E6"/>
    <w:rsid w:val="00AF2B90"/>
    <w:rsid w:val="00AF786B"/>
    <w:rsid w:val="00B00541"/>
    <w:rsid w:val="00B01AB1"/>
    <w:rsid w:val="00B036EC"/>
    <w:rsid w:val="00B04306"/>
    <w:rsid w:val="00B0743F"/>
    <w:rsid w:val="00B31B6D"/>
    <w:rsid w:val="00B34BF8"/>
    <w:rsid w:val="00B4233B"/>
    <w:rsid w:val="00B622CD"/>
    <w:rsid w:val="00B63C6A"/>
    <w:rsid w:val="00B70D1B"/>
    <w:rsid w:val="00B86AD5"/>
    <w:rsid w:val="00B91BEA"/>
    <w:rsid w:val="00B963D9"/>
    <w:rsid w:val="00B9680A"/>
    <w:rsid w:val="00BA3043"/>
    <w:rsid w:val="00BA68FA"/>
    <w:rsid w:val="00BB20DB"/>
    <w:rsid w:val="00BB37AC"/>
    <w:rsid w:val="00BF38C9"/>
    <w:rsid w:val="00BF6EEF"/>
    <w:rsid w:val="00C079F6"/>
    <w:rsid w:val="00C07A0B"/>
    <w:rsid w:val="00C10E79"/>
    <w:rsid w:val="00C13998"/>
    <w:rsid w:val="00C13A39"/>
    <w:rsid w:val="00C158AF"/>
    <w:rsid w:val="00C158DD"/>
    <w:rsid w:val="00C265D8"/>
    <w:rsid w:val="00C35B0F"/>
    <w:rsid w:val="00C41479"/>
    <w:rsid w:val="00C43C29"/>
    <w:rsid w:val="00C4623D"/>
    <w:rsid w:val="00C462F5"/>
    <w:rsid w:val="00C664AC"/>
    <w:rsid w:val="00C71093"/>
    <w:rsid w:val="00C721FF"/>
    <w:rsid w:val="00C73627"/>
    <w:rsid w:val="00C73BA4"/>
    <w:rsid w:val="00C749F0"/>
    <w:rsid w:val="00C84EEC"/>
    <w:rsid w:val="00C9065D"/>
    <w:rsid w:val="00C91524"/>
    <w:rsid w:val="00C91957"/>
    <w:rsid w:val="00C97762"/>
    <w:rsid w:val="00CA0D19"/>
    <w:rsid w:val="00CA2E6E"/>
    <w:rsid w:val="00CA64F6"/>
    <w:rsid w:val="00CB102C"/>
    <w:rsid w:val="00CB3590"/>
    <w:rsid w:val="00CB5FB3"/>
    <w:rsid w:val="00CC05F9"/>
    <w:rsid w:val="00CC09C4"/>
    <w:rsid w:val="00CC26E2"/>
    <w:rsid w:val="00CC3C1B"/>
    <w:rsid w:val="00CC4CE3"/>
    <w:rsid w:val="00CC7311"/>
    <w:rsid w:val="00CE4581"/>
    <w:rsid w:val="00CE7D3C"/>
    <w:rsid w:val="00CF0320"/>
    <w:rsid w:val="00CF1FA4"/>
    <w:rsid w:val="00CF4962"/>
    <w:rsid w:val="00D05628"/>
    <w:rsid w:val="00D13274"/>
    <w:rsid w:val="00D15EBA"/>
    <w:rsid w:val="00D221A6"/>
    <w:rsid w:val="00D2498A"/>
    <w:rsid w:val="00D30265"/>
    <w:rsid w:val="00D30C05"/>
    <w:rsid w:val="00D30CDF"/>
    <w:rsid w:val="00D30F67"/>
    <w:rsid w:val="00D368F7"/>
    <w:rsid w:val="00D4047F"/>
    <w:rsid w:val="00D40A8E"/>
    <w:rsid w:val="00D438AC"/>
    <w:rsid w:val="00D43A3A"/>
    <w:rsid w:val="00D51247"/>
    <w:rsid w:val="00D706C4"/>
    <w:rsid w:val="00D717E4"/>
    <w:rsid w:val="00D75F6B"/>
    <w:rsid w:val="00D75F84"/>
    <w:rsid w:val="00D771A6"/>
    <w:rsid w:val="00D81808"/>
    <w:rsid w:val="00D82280"/>
    <w:rsid w:val="00D84A2E"/>
    <w:rsid w:val="00D86DF0"/>
    <w:rsid w:val="00D92445"/>
    <w:rsid w:val="00D9303B"/>
    <w:rsid w:val="00D93A9C"/>
    <w:rsid w:val="00DA083F"/>
    <w:rsid w:val="00DA1329"/>
    <w:rsid w:val="00DB16BC"/>
    <w:rsid w:val="00DB4809"/>
    <w:rsid w:val="00DD7BEA"/>
    <w:rsid w:val="00DE4442"/>
    <w:rsid w:val="00DF642F"/>
    <w:rsid w:val="00E22E24"/>
    <w:rsid w:val="00E25D68"/>
    <w:rsid w:val="00E31A77"/>
    <w:rsid w:val="00E45DEB"/>
    <w:rsid w:val="00E56A30"/>
    <w:rsid w:val="00E70B15"/>
    <w:rsid w:val="00E713EE"/>
    <w:rsid w:val="00E718B5"/>
    <w:rsid w:val="00E71D3A"/>
    <w:rsid w:val="00E80224"/>
    <w:rsid w:val="00E837C5"/>
    <w:rsid w:val="00E853ED"/>
    <w:rsid w:val="00E9201C"/>
    <w:rsid w:val="00E959EB"/>
    <w:rsid w:val="00EA447C"/>
    <w:rsid w:val="00EB5907"/>
    <w:rsid w:val="00EC45ED"/>
    <w:rsid w:val="00ED27A0"/>
    <w:rsid w:val="00ED321A"/>
    <w:rsid w:val="00EE2980"/>
    <w:rsid w:val="00EE414F"/>
    <w:rsid w:val="00EF3648"/>
    <w:rsid w:val="00EF490E"/>
    <w:rsid w:val="00F140FE"/>
    <w:rsid w:val="00F16A18"/>
    <w:rsid w:val="00F269ED"/>
    <w:rsid w:val="00F43B07"/>
    <w:rsid w:val="00F458C9"/>
    <w:rsid w:val="00F519D2"/>
    <w:rsid w:val="00F5486A"/>
    <w:rsid w:val="00F566E5"/>
    <w:rsid w:val="00F66C13"/>
    <w:rsid w:val="00F74DFA"/>
    <w:rsid w:val="00F80FFB"/>
    <w:rsid w:val="00F852C1"/>
    <w:rsid w:val="00F92EC8"/>
    <w:rsid w:val="00FA000D"/>
    <w:rsid w:val="00FA1693"/>
    <w:rsid w:val="00FA2C6C"/>
    <w:rsid w:val="00FA3C75"/>
    <w:rsid w:val="00FA404A"/>
    <w:rsid w:val="00FB379D"/>
    <w:rsid w:val="00FC086D"/>
    <w:rsid w:val="00FC1A28"/>
    <w:rsid w:val="00FC318F"/>
    <w:rsid w:val="00FC54FC"/>
    <w:rsid w:val="00FC6CA1"/>
    <w:rsid w:val="00FF1031"/>
    <w:rsid w:val="00FF33BC"/>
    <w:rsid w:val="00FF4372"/>
    <w:rsid w:val="00FF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C28AB4B"/>
  <w15:docId w15:val="{9A132E59-043A-4749-B1C5-4B771F9A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3D9"/>
    <w:pPr>
      <w:spacing w:after="0" w:line="360" w:lineRule="auto"/>
    </w:pPr>
    <w:rPr>
      <w:rFonts w:ascii="Arial" w:hAnsi="Arial"/>
      <w:sz w:val="24"/>
    </w:rPr>
  </w:style>
  <w:style w:type="paragraph" w:styleId="Heading1">
    <w:name w:val="heading 1"/>
    <w:next w:val="Normal"/>
    <w:link w:val="Heading1Char"/>
    <w:uiPriority w:val="9"/>
    <w:qFormat/>
    <w:rsid w:val="008A7A08"/>
    <w:pPr>
      <w:keepNext/>
      <w:keepLines/>
      <w:numPr>
        <w:numId w:val="6"/>
      </w:numPr>
      <w:tabs>
        <w:tab w:val="left" w:pos="-2"/>
        <w:tab w:val="left" w:pos="1294"/>
        <w:tab w:val="left" w:pos="2590"/>
        <w:tab w:val="left" w:pos="3886"/>
        <w:tab w:val="left" w:pos="5182"/>
        <w:tab w:val="left" w:pos="6478"/>
        <w:tab w:val="left" w:pos="7774"/>
        <w:tab w:val="left" w:pos="9070"/>
      </w:tabs>
      <w:spacing w:after="360" w:line="360" w:lineRule="auto"/>
      <w:ind w:left="397" w:hanging="397"/>
      <w:outlineLvl w:val="0"/>
    </w:pPr>
    <w:rPr>
      <w:rFonts w:ascii="Arial" w:eastAsia="Times New Roman" w:hAnsi="Arial" w:cs="Cambria"/>
      <w:b/>
      <w:bCs/>
      <w:caps/>
      <w:kern w:val="32"/>
      <w:sz w:val="24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8A7A08"/>
    <w:pPr>
      <w:keepNext/>
      <w:keepLines/>
      <w:numPr>
        <w:ilvl w:val="1"/>
        <w:numId w:val="6"/>
      </w:numPr>
      <w:spacing w:after="360" w:line="360" w:lineRule="auto"/>
      <w:ind w:left="567" w:hanging="567"/>
      <w:outlineLvl w:val="1"/>
    </w:pPr>
    <w:rPr>
      <w:rFonts w:ascii="Arial" w:eastAsia="PMingLiU" w:hAnsi="Arial" w:cs="Cambria"/>
      <w:b/>
      <w:iCs/>
      <w:kern w:val="32"/>
      <w:sz w:val="24"/>
      <w:szCs w:val="28"/>
    </w:rPr>
  </w:style>
  <w:style w:type="paragraph" w:styleId="Heading3">
    <w:name w:val="heading 3"/>
    <w:next w:val="Normal"/>
    <w:link w:val="Heading3Char"/>
    <w:uiPriority w:val="9"/>
    <w:unhideWhenUsed/>
    <w:qFormat/>
    <w:rsid w:val="008A7A08"/>
    <w:pPr>
      <w:keepNext/>
      <w:keepLines/>
      <w:numPr>
        <w:ilvl w:val="2"/>
        <w:numId w:val="6"/>
      </w:numPr>
      <w:spacing w:after="360" w:line="360" w:lineRule="auto"/>
      <w:ind w:left="737" w:hanging="737"/>
      <w:outlineLvl w:val="2"/>
    </w:pPr>
    <w:rPr>
      <w:rFonts w:ascii="Arial" w:eastAsia="Times New Roman" w:hAnsi="Arial" w:cs="Times New Roman"/>
      <w:b/>
      <w:bCs/>
      <w:sz w:val="24"/>
      <w:szCs w:val="26"/>
    </w:rPr>
  </w:style>
  <w:style w:type="paragraph" w:styleId="Heading4">
    <w:name w:val="heading 4"/>
    <w:next w:val="Normal"/>
    <w:link w:val="Heading4Char"/>
    <w:uiPriority w:val="9"/>
    <w:unhideWhenUsed/>
    <w:qFormat/>
    <w:rsid w:val="008A7A08"/>
    <w:pPr>
      <w:keepNext/>
      <w:keepLines/>
      <w:numPr>
        <w:ilvl w:val="3"/>
        <w:numId w:val="6"/>
      </w:numPr>
      <w:spacing w:after="360" w:line="360" w:lineRule="auto"/>
      <w:ind w:left="992" w:right="57" w:hanging="992"/>
      <w:outlineLvl w:val="3"/>
    </w:pPr>
    <w:rPr>
      <w:rFonts w:ascii="Arial" w:eastAsia="Times New Roman" w:hAnsi="Arial" w:cs="Times New Roman"/>
      <w:b/>
      <w:bCs/>
      <w:sz w:val="24"/>
      <w:szCs w:val="28"/>
    </w:rPr>
  </w:style>
  <w:style w:type="paragraph" w:styleId="Heading5">
    <w:name w:val="heading 5"/>
    <w:next w:val="Normal"/>
    <w:link w:val="Heading5Char"/>
    <w:uiPriority w:val="9"/>
    <w:unhideWhenUsed/>
    <w:rsid w:val="0019713A"/>
    <w:pPr>
      <w:numPr>
        <w:ilvl w:val="4"/>
        <w:numId w:val="6"/>
      </w:numPr>
      <w:spacing w:afterLines="150" w:line="360" w:lineRule="auto"/>
      <w:ind w:left="907" w:hanging="907"/>
      <w:outlineLvl w:val="4"/>
    </w:pPr>
    <w:rPr>
      <w:rFonts w:ascii="Times New Roman" w:eastAsia="Times New Roman" w:hAnsi="Times New Roman" w:cs="Times New Roman"/>
      <w:bCs/>
      <w:iCs/>
      <w:sz w:val="24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9713A"/>
    <w:pPr>
      <w:numPr>
        <w:ilvl w:val="5"/>
        <w:numId w:val="6"/>
      </w:numPr>
      <w:spacing w:before="240" w:afterLines="150"/>
      <w:outlineLvl w:val="5"/>
    </w:pPr>
    <w:rPr>
      <w:rFonts w:ascii="Calibri" w:eastAsia="Times New Roman" w:hAnsi="Calibri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13A"/>
    <w:pPr>
      <w:numPr>
        <w:ilvl w:val="6"/>
        <w:numId w:val="6"/>
      </w:numPr>
      <w:spacing w:before="240" w:afterLines="150"/>
      <w:outlineLvl w:val="6"/>
    </w:pPr>
    <w:rPr>
      <w:rFonts w:ascii="Calibri" w:eastAsia="Times New Roman" w:hAnsi="Calibri" w:cs="Times New Roman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13A"/>
    <w:pPr>
      <w:numPr>
        <w:ilvl w:val="7"/>
        <w:numId w:val="6"/>
      </w:numPr>
      <w:spacing w:before="240" w:afterLines="150"/>
      <w:outlineLvl w:val="7"/>
    </w:pPr>
    <w:rPr>
      <w:rFonts w:ascii="Calibri" w:eastAsia="Times New Roman" w:hAnsi="Calibri" w:cs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13A"/>
    <w:pPr>
      <w:numPr>
        <w:ilvl w:val="8"/>
        <w:numId w:val="6"/>
      </w:numPr>
      <w:spacing w:before="240" w:afterLines="150"/>
      <w:outlineLvl w:val="8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D93"/>
    <w:pPr>
      <w:numPr>
        <w:numId w:val="33"/>
      </w:numPr>
      <w:spacing w:after="120" w:line="240" w:lineRule="auto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49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9D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74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-Accent3">
    <w:name w:val="Medium Grid 3 Accent 3"/>
    <w:basedOn w:val="TableNormal"/>
    <w:uiPriority w:val="69"/>
    <w:rsid w:val="00A749D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55A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5A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5A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5A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5AA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F33BC"/>
    <w:rPr>
      <w:color w:val="0000FF" w:themeColor="hyperlink"/>
      <w:u w:val="single"/>
    </w:rPr>
  </w:style>
  <w:style w:type="paragraph" w:styleId="Caption">
    <w:name w:val="caption"/>
    <w:basedOn w:val="Normal"/>
    <w:next w:val="Normal"/>
    <w:link w:val="CaptionChar"/>
    <w:uiPriority w:val="35"/>
    <w:unhideWhenUsed/>
    <w:rsid w:val="006F5409"/>
    <w:pPr>
      <w:spacing w:line="240" w:lineRule="auto"/>
    </w:pPr>
    <w:rPr>
      <w:bCs/>
      <w:sz w:val="20"/>
      <w:szCs w:val="18"/>
    </w:rPr>
  </w:style>
  <w:style w:type="character" w:customStyle="1" w:styleId="CaptionChar">
    <w:name w:val="Caption Char"/>
    <w:basedOn w:val="DefaultParagraphFont"/>
    <w:link w:val="Caption"/>
    <w:uiPriority w:val="35"/>
    <w:rsid w:val="006F5409"/>
    <w:rPr>
      <w:rFonts w:ascii="Arial" w:hAnsi="Arial"/>
      <w:bCs/>
      <w:sz w:val="20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A7A08"/>
    <w:rPr>
      <w:rFonts w:ascii="Arial" w:eastAsia="Times New Roman" w:hAnsi="Arial" w:cs="Cambria"/>
      <w:b/>
      <w:bCs/>
      <w:caps/>
      <w:kern w:val="32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7A08"/>
    <w:rPr>
      <w:rFonts w:ascii="Arial" w:eastAsia="PMingLiU" w:hAnsi="Arial" w:cs="Cambria"/>
      <w:b/>
      <w:iCs/>
      <w:kern w:val="32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A7A08"/>
    <w:rPr>
      <w:rFonts w:ascii="Arial" w:eastAsia="Times New Roman" w:hAnsi="Arial" w:cs="Times New Roman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A7A08"/>
    <w:rPr>
      <w:rFonts w:ascii="Arial" w:eastAsia="Times New Roman" w:hAnsi="Arial" w:cs="Times New Roman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9713A"/>
    <w:rPr>
      <w:rFonts w:ascii="Times New Roman" w:eastAsia="Times New Roman" w:hAnsi="Times New Roman" w:cs="Times New Roman"/>
      <w:bCs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1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13A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13A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13A"/>
    <w:rPr>
      <w:rFonts w:ascii="Cambria" w:eastAsia="Times New Roman" w:hAnsi="Cambria" w:cs="Times New Roman"/>
    </w:rPr>
  </w:style>
  <w:style w:type="paragraph" w:customStyle="1" w:styleId="NumeroimatonOtsikko1">
    <w:name w:val="Numeroimaton Otsikko 1"/>
    <w:basedOn w:val="Heading1"/>
    <w:next w:val="Normal"/>
    <w:link w:val="NumeroimatonOtsikko1Char"/>
    <w:rsid w:val="0019713A"/>
    <w:pPr>
      <w:numPr>
        <w:numId w:val="0"/>
      </w:numPr>
    </w:pPr>
  </w:style>
  <w:style w:type="character" w:customStyle="1" w:styleId="NumeroimatonOtsikko1Char">
    <w:name w:val="Numeroimaton Otsikko 1 Char"/>
    <w:basedOn w:val="Heading1Char"/>
    <w:link w:val="NumeroimatonOtsikko1"/>
    <w:rsid w:val="0019713A"/>
    <w:rPr>
      <w:rFonts w:ascii="Times New Roman" w:eastAsia="Times New Roman" w:hAnsi="Times New Roman" w:cs="Cambria"/>
      <w:b/>
      <w:bCs/>
      <w:caps/>
      <w:kern w:val="32"/>
      <w:sz w:val="24"/>
      <w:szCs w:val="32"/>
    </w:rPr>
  </w:style>
  <w:style w:type="paragraph" w:customStyle="1" w:styleId="Taulukonotsikko">
    <w:name w:val="Taulukon otsikko"/>
    <w:basedOn w:val="Normal"/>
    <w:link w:val="TaulukonotsikkoChar"/>
    <w:qFormat/>
    <w:rsid w:val="00983EBE"/>
    <w:pPr>
      <w:spacing w:line="240" w:lineRule="auto"/>
    </w:pPr>
    <w:rPr>
      <w:sz w:val="20"/>
    </w:rPr>
  </w:style>
  <w:style w:type="character" w:customStyle="1" w:styleId="TaulukonotsikkoChar">
    <w:name w:val="Taulukon otsikko Char"/>
    <w:basedOn w:val="CaptionChar"/>
    <w:link w:val="Taulukonotsikko"/>
    <w:rsid w:val="00983EBE"/>
    <w:rPr>
      <w:rFonts w:ascii="Arial" w:hAnsi="Arial"/>
      <w:bCs w:val="0"/>
      <w:sz w:val="20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423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233B"/>
    <w:rPr>
      <w:rFonts w:ascii="Tahoma" w:hAnsi="Tahoma" w:cs="Tahoma"/>
      <w:sz w:val="16"/>
      <w:szCs w:val="16"/>
    </w:rPr>
  </w:style>
  <w:style w:type="character" w:customStyle="1" w:styleId="value">
    <w:name w:val="value"/>
    <w:basedOn w:val="DefaultParagraphFont"/>
    <w:rsid w:val="00516B65"/>
  </w:style>
  <w:style w:type="paragraph" w:customStyle="1" w:styleId="fn">
    <w:name w:val="fn"/>
    <w:basedOn w:val="Normal"/>
    <w:rsid w:val="00516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i-FI"/>
    </w:rPr>
  </w:style>
  <w:style w:type="paragraph" w:customStyle="1" w:styleId="org">
    <w:name w:val="org"/>
    <w:basedOn w:val="Normal"/>
    <w:rsid w:val="00516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i-FI"/>
    </w:rPr>
  </w:style>
  <w:style w:type="character" w:styleId="Strong">
    <w:name w:val="Strong"/>
    <w:basedOn w:val="DefaultParagraphFont"/>
    <w:uiPriority w:val="22"/>
    <w:rsid w:val="00D75F84"/>
    <w:rPr>
      <w:b/>
      <w:bCs/>
    </w:rPr>
  </w:style>
  <w:style w:type="paragraph" w:customStyle="1" w:styleId="Default">
    <w:name w:val="Default"/>
    <w:rsid w:val="007D2D10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483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i-FI"/>
    </w:rPr>
  </w:style>
  <w:style w:type="character" w:customStyle="1" w:styleId="label">
    <w:name w:val="label"/>
    <w:basedOn w:val="DefaultParagraphFont"/>
    <w:rsid w:val="00483165"/>
  </w:style>
  <w:style w:type="character" w:styleId="FollowedHyperlink">
    <w:name w:val="FollowedHyperlink"/>
    <w:basedOn w:val="DefaultParagraphFont"/>
    <w:uiPriority w:val="99"/>
    <w:semiHidden/>
    <w:unhideWhenUsed/>
    <w:rsid w:val="00D2498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3AB6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AB6"/>
  </w:style>
  <w:style w:type="paragraph" w:styleId="Footer">
    <w:name w:val="footer"/>
    <w:basedOn w:val="Normal"/>
    <w:link w:val="FooterChar"/>
    <w:uiPriority w:val="99"/>
    <w:unhideWhenUsed/>
    <w:rsid w:val="00473AB6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AB6"/>
  </w:style>
  <w:style w:type="paragraph" w:customStyle="1" w:styleId="Tiivistelm">
    <w:name w:val="Tiivistelmä"/>
    <w:basedOn w:val="Normal"/>
    <w:autoRedefine/>
    <w:qFormat/>
    <w:rsid w:val="00C9065D"/>
    <w:pPr>
      <w:framePr w:hSpace="141" w:wrap="around" w:vAnchor="text" w:hAnchor="margin" w:y="29"/>
      <w:spacing w:line="240" w:lineRule="auto"/>
    </w:pPr>
    <w:rPr>
      <w:sz w:val="22"/>
    </w:rPr>
  </w:style>
  <w:style w:type="paragraph" w:customStyle="1" w:styleId="Kuvanotsikko">
    <w:name w:val="Kuvan otsikko"/>
    <w:basedOn w:val="Normal"/>
    <w:qFormat/>
    <w:rsid w:val="003F4FF7"/>
    <w:pPr>
      <w:spacing w:line="240" w:lineRule="auto"/>
    </w:pPr>
    <w:rPr>
      <w:rFonts w:eastAsia="PMingLiU" w:cs="Arial"/>
      <w:sz w:val="20"/>
    </w:rPr>
  </w:style>
  <w:style w:type="paragraph" w:customStyle="1" w:styleId="Lhteet-otsikko">
    <w:name w:val="Lähteet-otsikko"/>
    <w:basedOn w:val="NumeroimatonOtsikko1"/>
    <w:qFormat/>
    <w:rsid w:val="00B963D9"/>
    <w:pPr>
      <w:spacing w:after="0" w:line="240" w:lineRule="auto"/>
    </w:pPr>
    <w:rPr>
      <w:rFonts w:cs="Arial"/>
      <w:caps w:val="0"/>
      <w:szCs w:val="24"/>
      <w:lang w:val="en-US"/>
    </w:rPr>
  </w:style>
  <w:style w:type="paragraph" w:styleId="Bibliography">
    <w:name w:val="Bibliography"/>
    <w:basedOn w:val="Normal"/>
    <w:next w:val="Normal"/>
    <w:autoRedefine/>
    <w:uiPriority w:val="37"/>
    <w:unhideWhenUsed/>
    <w:qFormat/>
    <w:rsid w:val="00E9201C"/>
    <w:pPr>
      <w:spacing w:line="240" w:lineRule="auto"/>
    </w:pPr>
  </w:style>
  <w:style w:type="paragraph" w:styleId="Title">
    <w:name w:val="Title"/>
    <w:basedOn w:val="Normal"/>
    <w:next w:val="Normal"/>
    <w:link w:val="TitleChar"/>
    <w:uiPriority w:val="10"/>
    <w:rsid w:val="00B036E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6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ulukkoRuudukko1">
    <w:name w:val="Taulukko Ruudukko1"/>
    <w:basedOn w:val="TableNormal"/>
    <w:next w:val="TableGrid"/>
    <w:uiPriority w:val="59"/>
    <w:rsid w:val="00B91BEA"/>
    <w:pPr>
      <w:spacing w:after="0" w:line="240" w:lineRule="auto"/>
    </w:pPr>
    <w:rPr>
      <w:rFonts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F0E52"/>
    <w:pPr>
      <w:numPr>
        <w:numId w:val="0"/>
      </w:numPr>
      <w:tabs>
        <w:tab w:val="clear" w:pos="-2"/>
        <w:tab w:val="clear" w:pos="1294"/>
        <w:tab w:val="clear" w:pos="2590"/>
        <w:tab w:val="clear" w:pos="3886"/>
        <w:tab w:val="clear" w:pos="5182"/>
        <w:tab w:val="clear" w:pos="6478"/>
        <w:tab w:val="clear" w:pos="7774"/>
        <w:tab w:val="clear" w:pos="9070"/>
      </w:tabs>
      <w:spacing w:before="240" w:after="0" w:line="259" w:lineRule="auto"/>
      <w:outlineLvl w:val="9"/>
    </w:pPr>
    <w:rPr>
      <w:rFonts w:eastAsiaTheme="majorEastAsia" w:cstheme="majorBidi"/>
      <w:bCs w:val="0"/>
      <w:caps w:val="0"/>
      <w:kern w:val="0"/>
      <w:lang w:eastAsia="fi-FI"/>
    </w:rPr>
  </w:style>
  <w:style w:type="paragraph" w:styleId="TOC1">
    <w:name w:val="toc 1"/>
    <w:basedOn w:val="Normal"/>
    <w:next w:val="Normal"/>
    <w:autoRedefine/>
    <w:uiPriority w:val="39"/>
    <w:unhideWhenUsed/>
    <w:rsid w:val="00902FEE"/>
    <w:pPr>
      <w:tabs>
        <w:tab w:val="left" w:pos="480"/>
        <w:tab w:val="right" w:leader="dot" w:pos="9628"/>
      </w:tabs>
      <w:spacing w:after="120"/>
    </w:pPr>
    <w:rPr>
      <w:caps/>
    </w:rPr>
  </w:style>
  <w:style w:type="paragraph" w:styleId="TOC2">
    <w:name w:val="toc 2"/>
    <w:basedOn w:val="Normal"/>
    <w:next w:val="Normal"/>
    <w:autoRedefine/>
    <w:uiPriority w:val="39"/>
    <w:unhideWhenUsed/>
    <w:rsid w:val="00902FEE"/>
    <w:pPr>
      <w:tabs>
        <w:tab w:val="left" w:pos="880"/>
        <w:tab w:val="right" w:leader="dot" w:pos="9628"/>
      </w:tabs>
      <w:spacing w:after="120"/>
      <w:ind w:left="238"/>
    </w:pPr>
  </w:style>
  <w:style w:type="paragraph" w:styleId="TOC3">
    <w:name w:val="toc 3"/>
    <w:basedOn w:val="Normal"/>
    <w:next w:val="Normal"/>
    <w:autoRedefine/>
    <w:uiPriority w:val="39"/>
    <w:unhideWhenUsed/>
    <w:rsid w:val="00902FEE"/>
    <w:pPr>
      <w:spacing w:after="120"/>
      <w:ind w:left="482"/>
    </w:pPr>
  </w:style>
  <w:style w:type="paragraph" w:customStyle="1" w:styleId="Taulukonteksti">
    <w:name w:val="Taulukonteksti"/>
    <w:basedOn w:val="Normal"/>
    <w:rsid w:val="004873B0"/>
    <w:pPr>
      <w:spacing w:line="240" w:lineRule="auto"/>
    </w:pPr>
    <w:rPr>
      <w:sz w:val="20"/>
    </w:rPr>
  </w:style>
  <w:style w:type="character" w:styleId="PlaceholderText">
    <w:name w:val="Placeholder Text"/>
    <w:basedOn w:val="DefaultParagraphFont"/>
    <w:uiPriority w:val="99"/>
    <w:semiHidden/>
    <w:rsid w:val="007F1FF7"/>
    <w:rPr>
      <w:color w:val="808080"/>
    </w:rPr>
  </w:style>
  <w:style w:type="paragraph" w:styleId="BodyText">
    <w:name w:val="Body Text"/>
    <w:basedOn w:val="Normal"/>
    <w:link w:val="BodyTextChar"/>
    <w:rsid w:val="00D771A6"/>
    <w:pPr>
      <w:widowControl w:val="0"/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Cs w:val="24"/>
      <w:lang w:eastAsia="fi-FI"/>
    </w:rPr>
  </w:style>
  <w:style w:type="character" w:customStyle="1" w:styleId="BodyTextChar">
    <w:name w:val="Body Text Char"/>
    <w:basedOn w:val="DefaultParagraphFont"/>
    <w:link w:val="BodyText"/>
    <w:rsid w:val="00D771A6"/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istofreferences">
    <w:name w:val="List of references"/>
    <w:basedOn w:val="Taulukonotsikko"/>
    <w:link w:val="ListofreferencesChar"/>
    <w:qFormat/>
    <w:rsid w:val="000479DF"/>
    <w:pPr>
      <w:spacing w:after="360" w:line="360" w:lineRule="auto"/>
      <w:outlineLvl w:val="0"/>
    </w:pPr>
    <w:rPr>
      <w:rFonts w:cs="Arial"/>
      <w:b/>
      <w:sz w:val="24"/>
      <w:szCs w:val="18"/>
    </w:rPr>
  </w:style>
  <w:style w:type="character" w:customStyle="1" w:styleId="ListofreferencesChar">
    <w:name w:val="List of references Char"/>
    <w:basedOn w:val="TaulukonotsikkoChar"/>
    <w:link w:val="Listofreferences"/>
    <w:rsid w:val="000479DF"/>
    <w:rPr>
      <w:rFonts w:ascii="Arial" w:hAnsi="Arial" w:cs="Arial"/>
      <w:b/>
      <w:bCs w:val="0"/>
      <w:sz w:val="24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AC17C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17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17C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rem">
    <w:name w:val="rem"/>
    <w:basedOn w:val="DefaultParagraphFont"/>
    <w:rsid w:val="00AC17CD"/>
  </w:style>
  <w:style w:type="character" w:customStyle="1" w:styleId="kwrd">
    <w:name w:val="kwrd"/>
    <w:basedOn w:val="DefaultParagraphFont"/>
    <w:rsid w:val="00AC17CD"/>
  </w:style>
  <w:style w:type="character" w:customStyle="1" w:styleId="userclass">
    <w:name w:val="userclass"/>
    <w:basedOn w:val="DefaultParagraphFont"/>
    <w:rsid w:val="00AC17CD"/>
  </w:style>
  <w:style w:type="character" w:customStyle="1" w:styleId="str">
    <w:name w:val="str"/>
    <w:basedOn w:val="DefaultParagraphFont"/>
    <w:rsid w:val="00AC1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8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7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image" Target="media/image4.emf"/><Relationship Id="rId26" Type="http://schemas.openxmlformats.org/officeDocument/2006/relationships/image" Target="media/image8.emf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3.bin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image" Target="media/image5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24" Type="http://schemas.openxmlformats.org/officeDocument/2006/relationships/image" Target="media/image7.emf"/><Relationship Id="rId5" Type="http://schemas.openxmlformats.org/officeDocument/2006/relationships/numbering" Target="numbering.xml"/><Relationship Id="rId15" Type="http://schemas.openxmlformats.org/officeDocument/2006/relationships/hyperlink" Target="http://www.tutorialsteacher.com/linq/linq-tutorials" TargetMode="External"/><Relationship Id="rId23" Type="http://schemas.openxmlformats.org/officeDocument/2006/relationships/oleObject" Target="embeddings/oleObject4.bin"/><Relationship Id="rId28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oleObject" Target="embeddings/oleObject2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image" Target="media/image6.emf"/><Relationship Id="rId27" Type="http://schemas.openxmlformats.org/officeDocument/2006/relationships/oleObject" Target="embeddings/oleObject6.bin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Tweb\office\TWeb2007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XamkCampusTaxHTField xmlns="cf8c99ff-6b15-4057-8cf8-68095e39d778">
      <Terms xmlns="http://schemas.microsoft.com/office/infopath/2007/PartnerControls"/>
    </XamkCampusTaxHTField>
    <TaxCatchAll xmlns="cf8c99ff-6b15-4057-8cf8-68095e39d778"/>
    <g33a82a8809148c2b12037e90eba7cfb xmlns="61801677-f182-444c-bff9-c12b9eebc147">
      <Terms xmlns="http://schemas.microsoft.com/office/infopath/2007/PartnerControls"/>
    </g33a82a8809148c2b12037e90eba7cfb>
    <XamkDepartmentTaxHTField xmlns="cf8c99ff-6b15-4057-8cf8-68095e39d778">
      <Terms xmlns="http://schemas.microsoft.com/office/infopath/2007/PartnerControls"/>
    </XamkDepartmentTaxHTField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Student Document" ma:contentTypeID="0x01010037B05E0131324A0B8546E2B74A355172002A6B7AB43EF5544B879BE49EA2CEB693" ma:contentTypeVersion="18" ma:contentTypeDescription="Luo uusi asiakirja." ma:contentTypeScope="" ma:versionID="22432294fb7a625f556ec3937901d0fa">
  <xsd:schema xmlns:xsd="http://www.w3.org/2001/XMLSchema" xmlns:xs="http://www.w3.org/2001/XMLSchema" xmlns:p="http://schemas.microsoft.com/office/2006/metadata/properties" xmlns:ns2="cf8c99ff-6b15-4057-8cf8-68095e39d778" xmlns:ns3="61801677-f182-444c-bff9-c12b9eebc147" targetNamespace="http://schemas.microsoft.com/office/2006/metadata/properties" ma:root="true" ma:fieldsID="f74a60127d1e3f7a914b6ebb3fc79dc4" ns2:_="" ns3:_="">
    <xsd:import namespace="cf8c99ff-6b15-4057-8cf8-68095e39d778"/>
    <xsd:import namespace="61801677-f182-444c-bff9-c12b9eebc147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XamkDepartmentTaxHTField" minOccurs="0"/>
                <xsd:element ref="ns2:XamkCampusTaxHTField" minOccurs="0"/>
                <xsd:element ref="ns3:g33a82a8809148c2b12037e90eba7cfb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c99ff-6b15-4057-8cf8-68095e39d77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Luokituksen Kaikki-sarake" ma:hidden="true" ma:list="{ca1747b5-ef73-41b2-8bfe-ae14193d8220}" ma:internalName="TaxCatchAll" ma:showField="CatchAllData" ma:web="cf8c99ff-6b15-4057-8cf8-68095e39d7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XamkDepartmentTaxHTField" ma:index="11" nillable="true" ma:taxonomy="true" ma:internalName="XamkDepartmentTaxHTField" ma:taxonomyFieldName="XamkDepartment" ma:displayName="Yksikkö" ma:fieldId="{d3452849-aa5e-45c9-b4ac-f99c17074a74}" ma:taxonomyMulti="true" ma:sspId="12c3a885-be51-4291-b4a4-dc2febe6d68b" ma:termSetId="b9ccfd2d-451d-4537-b373-339169e3676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XamkCampusTaxHTField" ma:index="12" nillable="true" ma:taxonomy="true" ma:internalName="XamkCampusTaxHTField" ma:taxonomyFieldName="XamkCampus" ma:displayName="Kampus" ma:fieldId="{499951eb-2a0c-4197-a3ed-99220cb3d0b1}" ma:taxonomyMulti="true" ma:sspId="12c3a885-be51-4291-b4a4-dc2febe6d68b" ma:termSetId="6b40be85-fc57-4eeb-bff9-c4c998bafb95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801677-f182-444c-bff9-c12b9eebc147" elementFormDefault="qualified">
    <xsd:import namespace="http://schemas.microsoft.com/office/2006/documentManagement/types"/>
    <xsd:import namespace="http://schemas.microsoft.com/office/infopath/2007/PartnerControls"/>
    <xsd:element name="g33a82a8809148c2b12037e90eba7cfb" ma:index="14" nillable="true" ma:taxonomy="true" ma:internalName="g33a82a8809148c2b12037e90eba7cfb" ma:taxonomyFieldName="Navigation_x0020_hierarchy" ma:displayName="Navigation hierarchy" ma:default="" ma:fieldId="{033a82a8-8091-48c2-b120-37e90eba7cfb}" ma:taxonomyMulti="true" ma:sspId="550ab391-4320-4946-bed2-f7610d7ba2d7" ma:termSetId="bc8cadea-e307-45f4-94f8-68b1723c932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3CDA1F-8682-426C-A0CB-1E1CCA1149DF}">
  <ds:schemaRefs>
    <ds:schemaRef ds:uri="http://schemas.microsoft.com/office/2006/metadata/properties"/>
    <ds:schemaRef ds:uri="http://schemas.microsoft.com/office/infopath/2007/PartnerControls"/>
    <ds:schemaRef ds:uri="cf8c99ff-6b15-4057-8cf8-68095e39d778"/>
    <ds:schemaRef ds:uri="61801677-f182-444c-bff9-c12b9eebc147"/>
  </ds:schemaRefs>
</ds:datastoreItem>
</file>

<file path=customXml/itemProps2.xml><?xml version="1.0" encoding="utf-8"?>
<ds:datastoreItem xmlns:ds="http://schemas.openxmlformats.org/officeDocument/2006/customXml" ds:itemID="{67CB9A5C-7922-4611-9C9B-766F872B55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8c99ff-6b15-4057-8cf8-68095e39d778"/>
    <ds:schemaRef ds:uri="61801677-f182-444c-bff9-c12b9eebc1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B741E4-E4E6-4009-AD86-48110C0F161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E2B61FF-A8C3-46C4-BD54-F411B9529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TWeb2007.dotm</Template>
  <TotalTime>71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Raportin tai tehtävän kirjoitusalusta 2017 versio 14022017</vt:lpstr>
      <vt:lpstr>Raportin tai tehtävän kirjoitusalusta 2017 versio 14022017</vt:lpstr>
    </vt:vector>
  </TitlesOfParts>
  <Company>Kymenlaakson ammattikorkeakoulu</Company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Raportin tai tehtävän kirjoitusalusta 2017 versio 14022017</dc:title>
  <dc:creator>testi</dc:creator>
  <cp:lastModifiedBy>MJ</cp:lastModifiedBy>
  <cp:revision>11</cp:revision>
  <cp:lastPrinted>2017-02-14T15:25:00Z</cp:lastPrinted>
  <dcterms:created xsi:type="dcterms:W3CDTF">2018-03-21T07:56:00Z</dcterms:created>
  <dcterms:modified xsi:type="dcterms:W3CDTF">2018-04-06T07:52:00Z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webKey">
    <vt:lpwstr>4ec8ae56b863d683c2cc2c1e325438c#elack.kyamk.fi!/TWeb/toaxfront!443!-1</vt:lpwstr>
  </property>
  <property fmtid="{D5CDD505-2E9C-101B-9397-08002B2CF9AE}" pid="3" name="tweb_doc_id">
    <vt:lpwstr>142754</vt:lpwstr>
  </property>
  <property fmtid="{D5CDD505-2E9C-101B-9397-08002B2CF9AE}" pid="4" name="tweb_doc_version">
    <vt:lpwstr>6</vt:lpwstr>
  </property>
  <property fmtid="{D5CDD505-2E9C-101B-9397-08002B2CF9AE}" pid="5" name="tweb_doc_title">
    <vt:lpwstr>YO Esseen mallipohja</vt:lpwstr>
  </property>
  <property fmtid="{D5CDD505-2E9C-101B-9397-08002B2CF9AE}" pid="6" name="tweb_doc_typecode">
    <vt:lpwstr>3.0.1.1.30</vt:lpwstr>
  </property>
  <property fmtid="{D5CDD505-2E9C-101B-9397-08002B2CF9AE}" pid="7" name="tweb_doc_typename">
    <vt:lpwstr>Valmisteluasiakirja</vt:lpwstr>
  </property>
  <property fmtid="{D5CDD505-2E9C-101B-9397-08002B2CF9AE}" pid="8" name="tweb_doc_description">
    <vt:lpwstr>Kyamkin esseen mallipohja 2015</vt:lpwstr>
  </property>
  <property fmtid="{D5CDD505-2E9C-101B-9397-08002B2CF9AE}" pid="9" name="tweb_doc_status">
    <vt:lpwstr>Luonnos</vt:lpwstr>
  </property>
  <property fmtid="{D5CDD505-2E9C-101B-9397-08002B2CF9AE}" pid="10" name="tweb_doc_identifier">
    <vt:lpwstr/>
  </property>
  <property fmtid="{D5CDD505-2E9C-101B-9397-08002B2CF9AE}" pid="11" name="tweb_doc_publicityclass">
    <vt:lpwstr/>
  </property>
  <property fmtid="{D5CDD505-2E9C-101B-9397-08002B2CF9AE}" pid="12" name="tweb_doc_securityclass">
    <vt:lpwstr/>
  </property>
  <property fmtid="{D5CDD505-2E9C-101B-9397-08002B2CF9AE}" pid="13" name="tweb_doc_securityreason">
    <vt:lpwstr/>
  </property>
  <property fmtid="{D5CDD505-2E9C-101B-9397-08002B2CF9AE}" pid="14" name="tweb_doc_securityperiod">
    <vt:lpwstr>0</vt:lpwstr>
  </property>
  <property fmtid="{D5CDD505-2E9C-101B-9397-08002B2CF9AE}" pid="15" name="tweb_doc_securityperiodstart">
    <vt:lpwstr/>
  </property>
  <property fmtid="{D5CDD505-2E9C-101B-9397-08002B2CF9AE}" pid="16" name="tweb_doc_securityperiodend">
    <vt:lpwstr/>
  </property>
  <property fmtid="{D5CDD505-2E9C-101B-9397-08002B2CF9AE}" pid="17" name="tweb_doc_owner">
    <vt:lpwstr>Aalto Seija</vt:lpwstr>
  </property>
  <property fmtid="{D5CDD505-2E9C-101B-9397-08002B2CF9AE}" pid="18" name="tweb_doc_creator">
    <vt:lpwstr>Norrbacka Sami SELAAJA</vt:lpwstr>
  </property>
  <property fmtid="{D5CDD505-2E9C-101B-9397-08002B2CF9AE}" pid="19" name="tweb_doc_publisher">
    <vt:lpwstr>Sosiaali- ja terveysala/Sosiaali- ja terveysala</vt:lpwstr>
  </property>
  <property fmtid="{D5CDD505-2E9C-101B-9397-08002B2CF9AE}" pid="20" name="tweb_doc_contributor">
    <vt:lpwstr/>
  </property>
  <property fmtid="{D5CDD505-2E9C-101B-9397-08002B2CF9AE}" pid="21" name="tweb_doc_fileextension">
    <vt:lpwstr>DOCX</vt:lpwstr>
  </property>
  <property fmtid="{D5CDD505-2E9C-101B-9397-08002B2CF9AE}" pid="22" name="tweb_doc_language">
    <vt:lpwstr>suomi</vt:lpwstr>
  </property>
  <property fmtid="{D5CDD505-2E9C-101B-9397-08002B2CF9AE}" pid="23" name="tweb_doc_created">
    <vt:lpwstr>13.01.2015</vt:lpwstr>
  </property>
  <property fmtid="{D5CDD505-2E9C-101B-9397-08002B2CF9AE}" pid="24" name="tweb_doc_modified">
    <vt:lpwstr>09.04.2015</vt:lpwstr>
  </property>
  <property fmtid="{D5CDD505-2E9C-101B-9397-08002B2CF9AE}" pid="25" name="tweb_doc_available">
    <vt:lpwstr/>
  </property>
  <property fmtid="{D5CDD505-2E9C-101B-9397-08002B2CF9AE}" pid="26" name="tweb_doc_acquired">
    <vt:lpwstr/>
  </property>
  <property fmtid="{D5CDD505-2E9C-101B-9397-08002B2CF9AE}" pid="27" name="tweb_doc_issued">
    <vt:lpwstr/>
  </property>
  <property fmtid="{D5CDD505-2E9C-101B-9397-08002B2CF9AE}" pid="28" name="tweb_doc_accepted">
    <vt:lpwstr/>
  </property>
  <property fmtid="{D5CDD505-2E9C-101B-9397-08002B2CF9AE}" pid="29" name="tweb_doc_validfrom">
    <vt:lpwstr/>
  </property>
  <property fmtid="{D5CDD505-2E9C-101B-9397-08002B2CF9AE}" pid="30" name="tweb_doc_validto">
    <vt:lpwstr/>
  </property>
  <property fmtid="{D5CDD505-2E9C-101B-9397-08002B2CF9AE}" pid="31" name="tweb_doc_protectionclass">
    <vt:lpwstr>Ei suojeluluokiteltu</vt:lpwstr>
  </property>
  <property fmtid="{D5CDD505-2E9C-101B-9397-08002B2CF9AE}" pid="32" name="tweb_doc_retentionperiodstart">
    <vt:lpwstr/>
  </property>
  <property fmtid="{D5CDD505-2E9C-101B-9397-08002B2CF9AE}" pid="33" name="tweb_doc_retentionperiodend">
    <vt:lpwstr/>
  </property>
  <property fmtid="{D5CDD505-2E9C-101B-9397-08002B2CF9AE}" pid="34" name="tweb_doc_storagelocation">
    <vt:lpwstr>Tweb</vt:lpwstr>
  </property>
  <property fmtid="{D5CDD505-2E9C-101B-9397-08002B2CF9AE}" pid="35" name="tweb_doc_publicationid">
    <vt:lpwstr/>
  </property>
  <property fmtid="{D5CDD505-2E9C-101B-9397-08002B2CF9AE}" pid="36" name="tweb_doc_copyright">
    <vt:lpwstr/>
  </property>
  <property fmtid="{D5CDD505-2E9C-101B-9397-08002B2CF9AE}" pid="37" name="tweb_doc_decisionnumber">
    <vt:lpwstr/>
  </property>
  <property fmtid="{D5CDD505-2E9C-101B-9397-08002B2CF9AE}" pid="38" name="tweb_doc_decisionyear">
    <vt:lpwstr>0</vt:lpwstr>
  </property>
  <property fmtid="{D5CDD505-2E9C-101B-9397-08002B2CF9AE}" pid="39" name="tweb_doc_xsubjectlist">
    <vt:lpwstr/>
  </property>
  <property fmtid="{D5CDD505-2E9C-101B-9397-08002B2CF9AE}" pid="40" name="tweb_doc_presenter">
    <vt:lpwstr/>
  </property>
  <property fmtid="{D5CDD505-2E9C-101B-9397-08002B2CF9AE}" pid="41" name="tweb_doc_solver">
    <vt:lpwstr/>
  </property>
  <property fmtid="{D5CDD505-2E9C-101B-9397-08002B2CF9AE}" pid="42" name="tweb_doc_otherid">
    <vt:lpwstr/>
  </property>
  <property fmtid="{D5CDD505-2E9C-101B-9397-08002B2CF9AE}" pid="43" name="tweb_doc_deadline">
    <vt:lpwstr/>
  </property>
  <property fmtid="{D5CDD505-2E9C-101B-9397-08002B2CF9AE}" pid="44" name="tweb_doc_mamiversion">
    <vt:lpwstr>0.5</vt:lpwstr>
  </property>
  <property fmtid="{D5CDD505-2E9C-101B-9397-08002B2CF9AE}" pid="45" name="tweb_doc_atts">
    <vt:lpwstr/>
  </property>
  <property fmtid="{D5CDD505-2E9C-101B-9397-08002B2CF9AE}" pid="46" name="tweb_doc_eoperators">
    <vt:lpwstr/>
  </property>
  <property fmtid="{D5CDD505-2E9C-101B-9397-08002B2CF9AE}" pid="47" name="tweb_user_name">
    <vt:lpwstr>Norrbacka Sami SELAAJA</vt:lpwstr>
  </property>
  <property fmtid="{D5CDD505-2E9C-101B-9397-08002B2CF9AE}" pid="48" name="tweb_user_surname">
    <vt:lpwstr>Norrbacka</vt:lpwstr>
  </property>
  <property fmtid="{D5CDD505-2E9C-101B-9397-08002B2CF9AE}" pid="49" name="tweb_user_givenname">
    <vt:lpwstr>Sami</vt:lpwstr>
  </property>
  <property fmtid="{D5CDD505-2E9C-101B-9397-08002B2CF9AE}" pid="50" name="tweb_user_title">
    <vt:lpwstr>lehtori</vt:lpwstr>
  </property>
  <property fmtid="{D5CDD505-2E9C-101B-9397-08002B2CF9AE}" pid="51" name="tweb_user_telephonenumber">
    <vt:lpwstr/>
  </property>
  <property fmtid="{D5CDD505-2E9C-101B-9397-08002B2CF9AE}" pid="52" name="tweb_user_facsimiletelephonenumber">
    <vt:lpwstr/>
  </property>
  <property fmtid="{D5CDD505-2E9C-101B-9397-08002B2CF9AE}" pid="53" name="tweb_user_rfc822mailbox">
    <vt:lpwstr>sami.norrbacka@kyamk.fi</vt:lpwstr>
  </property>
  <property fmtid="{D5CDD505-2E9C-101B-9397-08002B2CF9AE}" pid="54" name="tweb_user_roomnumber">
    <vt:lpwstr/>
  </property>
  <property fmtid="{D5CDD505-2E9C-101B-9397-08002B2CF9AE}" pid="55" name="tweb_user_organization">
    <vt:lpwstr/>
  </property>
  <property fmtid="{D5CDD505-2E9C-101B-9397-08002B2CF9AE}" pid="56" name="tweb_user_department">
    <vt:lpwstr/>
  </property>
  <property fmtid="{D5CDD505-2E9C-101B-9397-08002B2CF9AE}" pid="57" name="tweb_user_group">
    <vt:lpwstr/>
  </property>
  <property fmtid="{D5CDD505-2E9C-101B-9397-08002B2CF9AE}" pid="58" name="tweb_user_postaladdress">
    <vt:lpwstr/>
  </property>
  <property fmtid="{D5CDD505-2E9C-101B-9397-08002B2CF9AE}" pid="59" name="tweb_user_postalcode">
    <vt:lpwstr/>
  </property>
  <property fmtid="{D5CDD505-2E9C-101B-9397-08002B2CF9AE}" pid="60" name="ContentTypeId">
    <vt:lpwstr>0x01010037B05E0131324A0B8546E2B74A355172002A6B7AB43EF5544B879BE49EA2CEB693</vt:lpwstr>
  </property>
  <property fmtid="{D5CDD505-2E9C-101B-9397-08002B2CF9AE}" pid="61" name="XamkDepartmentTaxHTField">
    <vt:lpwstr/>
  </property>
  <property fmtid="{D5CDD505-2E9C-101B-9397-08002B2CF9AE}" pid="62" name="Yksikkö">
    <vt:lpwstr/>
  </property>
  <property fmtid="{D5CDD505-2E9C-101B-9397-08002B2CF9AE}" pid="63" name="TaxCatchAll">
    <vt:lpwstr/>
  </property>
  <property fmtid="{D5CDD505-2E9C-101B-9397-08002B2CF9AE}" pid="64" name="Kampus">
    <vt:lpwstr/>
  </property>
  <property fmtid="{D5CDD505-2E9C-101B-9397-08002B2CF9AE}" pid="65" name="XamkCampusTaxHTField">
    <vt:lpwstr/>
  </property>
  <property fmtid="{D5CDD505-2E9C-101B-9397-08002B2CF9AE}" pid="66" name="Siirtymishierarkia">
    <vt:lpwstr/>
  </property>
  <property fmtid="{D5CDD505-2E9C-101B-9397-08002B2CF9AE}" pid="67" name="XamkCampus">
    <vt:lpwstr/>
  </property>
  <property fmtid="{D5CDD505-2E9C-101B-9397-08002B2CF9AE}" pid="68" name="XamkDepartment">
    <vt:lpwstr/>
  </property>
  <property fmtid="{D5CDD505-2E9C-101B-9397-08002B2CF9AE}" pid="69" name="Navigation hierarchy">
    <vt:lpwstr/>
  </property>
</Properties>
</file>