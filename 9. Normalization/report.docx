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1631" w14:textId="77777777" w:rsidR="00D9303B" w:rsidRDefault="00366DF5" w:rsidP="00D9303B">
      <w:pPr>
        <w:rPr>
          <w:lang w:eastAsia="fi-FI"/>
        </w:rPr>
      </w:pPr>
      <w:r w:rsidRPr="00366DF5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169D54" wp14:editId="42855A24">
                <wp:simplePos x="0" y="0"/>
                <wp:positionH relativeFrom="page">
                  <wp:align>right</wp:align>
                </wp:positionH>
                <wp:positionV relativeFrom="paragraph">
                  <wp:posOffset>-798311</wp:posOffset>
                </wp:positionV>
                <wp:extent cx="7551049" cy="10692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049" cy="106920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93F957E" w14:textId="77777777" w:rsidR="00E52B1B" w:rsidRDefault="00E52B1B" w:rsidP="00366D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69D54" id="Rectangle 5" o:spid="_x0000_s1026" style="position:absolute;margin-left:543.35pt;margin-top:-62.85pt;width:594.55pt;height:841.9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" stroked="f" strokeweight="2pt">
                <v:fill r:id="rId12" o:title="" recolor="t" rotate="t" type="frame"/>
                <v:textbox>
                  <w:txbxContent>
                    <w:p w14:paraId="293F957E" w14:textId="77777777" w:rsidR="00E52B1B" w:rsidRDefault="00E52B1B" w:rsidP="00366DF5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CEA4D" wp14:editId="719587C0">
                <wp:simplePos x="0" y="0"/>
                <wp:positionH relativeFrom="margin">
                  <wp:posOffset>392430</wp:posOffset>
                </wp:positionH>
                <wp:positionV relativeFrom="paragraph">
                  <wp:posOffset>708025</wp:posOffset>
                </wp:positionV>
                <wp:extent cx="5581015" cy="5410200"/>
                <wp:effectExtent l="0" t="0" r="635" b="0"/>
                <wp:wrapNone/>
                <wp:docPr id="11" name="Suorakulmi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015" cy="541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0CD72" w14:textId="62A67453" w:rsidR="00E52B1B" w:rsidRPr="000E4D1E" w:rsidRDefault="00E52B1B" w:rsidP="00C736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Huy Bui</w:t>
                            </w:r>
                          </w:p>
                          <w:p w14:paraId="33666196" w14:textId="77777777" w:rsidR="00E52B1B" w:rsidRPr="000E4D1E" w:rsidRDefault="00E52B1B" w:rsidP="00D930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CAB2AD3" w14:textId="40116F0D" w:rsidR="00E52B1B" w:rsidRPr="00A01DF5" w:rsidRDefault="00E52B1B" w:rsidP="00D9303B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NORMALIZATION</w:t>
                            </w:r>
                          </w:p>
                          <w:p w14:paraId="3D96B2ED" w14:textId="747B7285" w:rsidR="00E52B1B" w:rsidRPr="00A01DF5" w:rsidRDefault="00E52B1B" w:rsidP="00D9303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SQL and Relational Database</w:t>
                            </w:r>
                          </w:p>
                          <w:p w14:paraId="595B0982" w14:textId="77777777" w:rsidR="00E52B1B" w:rsidRPr="00A01DF5" w:rsidRDefault="00E52B1B" w:rsidP="00D9303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488B125" w14:textId="51EB452F" w:rsidR="00E52B1B" w:rsidRPr="005221B0" w:rsidRDefault="00E52B1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5221B0">
                              <w:rPr>
                                <w:sz w:val="32"/>
                                <w:szCs w:val="32"/>
                                <w:lang w:val="en-US"/>
                              </w:rPr>
                              <w:t>ssignment</w:t>
                            </w:r>
                          </w:p>
                          <w:p w14:paraId="5B00A804" w14:textId="1C2F3681" w:rsidR="00E52B1B" w:rsidRPr="005221B0" w:rsidRDefault="00E52B1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Timo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Mynttinen</w:t>
                            </w:r>
                            <w:proofErr w:type="spellEnd"/>
                          </w:p>
                          <w:p w14:paraId="433A778C" w14:textId="77777777" w:rsidR="00E52B1B" w:rsidRPr="005221B0" w:rsidRDefault="00E52B1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5090463" w14:textId="77777777" w:rsidR="00E52B1B" w:rsidRPr="005221B0" w:rsidRDefault="00E52B1B" w:rsidP="00D9303B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5FA0B3A" w14:textId="7CE7B442" w:rsidR="00E52B1B" w:rsidRDefault="00E52B1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2018</w:t>
                            </w:r>
                          </w:p>
                          <w:p w14:paraId="548D91ED" w14:textId="77777777" w:rsidR="00E52B1B" w:rsidRDefault="00E52B1B" w:rsidP="00D93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CEA4D" id="Suorakulmio 11" o:spid="_x0000_s1027" style="position:absolute;margin-left:30.9pt;margin-top:55.75pt;width:439.45pt;height:4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" filled="f" stroked="f">
                <v:textbox inset="0,0,0,0">
                  <w:txbxContent>
                    <w:p w14:paraId="26D0CD72" w14:textId="62A67453" w:rsidR="00E52B1B" w:rsidRPr="000E4D1E" w:rsidRDefault="00E52B1B" w:rsidP="00C736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Huy Bui</w:t>
                      </w:r>
                    </w:p>
                    <w:p w14:paraId="33666196" w14:textId="77777777" w:rsidR="00E52B1B" w:rsidRPr="000E4D1E" w:rsidRDefault="00E52B1B" w:rsidP="00D930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CAB2AD3" w14:textId="40116F0D" w:rsidR="00E52B1B" w:rsidRPr="00A01DF5" w:rsidRDefault="00E52B1B" w:rsidP="00D9303B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NORMALIZATION</w:t>
                      </w:r>
                    </w:p>
                    <w:p w14:paraId="3D96B2ED" w14:textId="747B7285" w:rsidR="00E52B1B" w:rsidRPr="00A01DF5" w:rsidRDefault="00E52B1B" w:rsidP="00D9303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SQL and Relational Database</w:t>
                      </w:r>
                    </w:p>
                    <w:p w14:paraId="595B0982" w14:textId="77777777" w:rsidR="00E52B1B" w:rsidRPr="00A01DF5" w:rsidRDefault="00E52B1B" w:rsidP="00D9303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488B125" w14:textId="51EB452F" w:rsidR="00E52B1B" w:rsidRPr="005221B0" w:rsidRDefault="00E52B1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5221B0">
                        <w:rPr>
                          <w:sz w:val="32"/>
                          <w:szCs w:val="32"/>
                          <w:lang w:val="en-US"/>
                        </w:rPr>
                        <w:t>ssignment</w:t>
                      </w:r>
                    </w:p>
                    <w:p w14:paraId="5B00A804" w14:textId="1C2F3681" w:rsidR="00E52B1B" w:rsidRPr="005221B0" w:rsidRDefault="00E52B1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Timo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Mynttinen</w:t>
                      </w:r>
                      <w:proofErr w:type="spellEnd"/>
                    </w:p>
                    <w:p w14:paraId="433A778C" w14:textId="77777777" w:rsidR="00E52B1B" w:rsidRPr="005221B0" w:rsidRDefault="00E52B1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5090463" w14:textId="77777777" w:rsidR="00E52B1B" w:rsidRPr="005221B0" w:rsidRDefault="00E52B1B" w:rsidP="00D9303B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5FA0B3A" w14:textId="7CE7B442" w:rsidR="00E52B1B" w:rsidRDefault="00E52B1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2018</w:t>
                      </w:r>
                    </w:p>
                    <w:p w14:paraId="548D91ED" w14:textId="77777777" w:rsidR="00E52B1B" w:rsidRDefault="00E52B1B" w:rsidP="00D93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F20AA1" w14:textId="77777777" w:rsidR="00D9303B" w:rsidRDefault="00D9303B" w:rsidP="00D9303B">
      <w:pPr>
        <w:rPr>
          <w:lang w:eastAsia="fi-FI"/>
        </w:rPr>
      </w:pPr>
    </w:p>
    <w:p w14:paraId="248E7824" w14:textId="77777777" w:rsidR="00D9303B" w:rsidRPr="002E1C42" w:rsidRDefault="00D9303B" w:rsidP="00D9303B">
      <w:pPr>
        <w:rPr>
          <w:lang w:eastAsia="fi-FI"/>
        </w:rPr>
      </w:pPr>
    </w:p>
    <w:p w14:paraId="08A3B2A8" w14:textId="77777777" w:rsidR="00D9303B" w:rsidRDefault="00D9303B" w:rsidP="00D9303B">
      <w:pPr>
        <w:rPr>
          <w:lang w:eastAsia="fi-FI"/>
        </w:rPr>
      </w:pPr>
    </w:p>
    <w:p w14:paraId="0B0985A4" w14:textId="77777777" w:rsidR="00D9303B" w:rsidRDefault="00D9303B" w:rsidP="00D9303B">
      <w:pPr>
        <w:rPr>
          <w:lang w:eastAsia="fi-FI"/>
        </w:rPr>
      </w:pPr>
    </w:p>
    <w:p w14:paraId="0758974F" w14:textId="77777777" w:rsidR="00D9303B" w:rsidRDefault="00D9303B" w:rsidP="00D9303B">
      <w:pPr>
        <w:rPr>
          <w:lang w:eastAsia="fi-FI"/>
        </w:rPr>
      </w:pPr>
    </w:p>
    <w:p w14:paraId="6CB1640C" w14:textId="77777777" w:rsidR="00D9303B" w:rsidRDefault="00D9303B" w:rsidP="00D9303B">
      <w:pPr>
        <w:rPr>
          <w:lang w:eastAsia="fi-FI"/>
        </w:rPr>
      </w:pPr>
    </w:p>
    <w:p w14:paraId="6C5822F5" w14:textId="77777777" w:rsidR="00D9303B" w:rsidRDefault="00D9303B" w:rsidP="00D9303B">
      <w:pPr>
        <w:rPr>
          <w:lang w:eastAsia="fi-FI"/>
        </w:rPr>
      </w:pPr>
    </w:p>
    <w:p w14:paraId="0C4201ED" w14:textId="77777777" w:rsidR="00D9303B" w:rsidRDefault="00D9303B" w:rsidP="00D9303B">
      <w:pPr>
        <w:rPr>
          <w:lang w:eastAsia="fi-FI"/>
        </w:rPr>
      </w:pPr>
    </w:p>
    <w:p w14:paraId="5B508A62" w14:textId="77777777" w:rsidR="00D9303B" w:rsidRDefault="00D9303B" w:rsidP="00D9303B">
      <w:pPr>
        <w:rPr>
          <w:lang w:eastAsia="fi-FI"/>
        </w:rPr>
      </w:pPr>
    </w:p>
    <w:p w14:paraId="3BD9AEAA" w14:textId="77777777" w:rsidR="00D9303B" w:rsidRDefault="00D9303B" w:rsidP="00D9303B">
      <w:pPr>
        <w:rPr>
          <w:lang w:eastAsia="fi-FI"/>
        </w:rPr>
      </w:pPr>
    </w:p>
    <w:p w14:paraId="290E7A2A" w14:textId="77777777" w:rsidR="00D9303B" w:rsidRDefault="00D9303B" w:rsidP="00D9303B">
      <w:pPr>
        <w:rPr>
          <w:lang w:eastAsia="fi-FI"/>
        </w:rPr>
      </w:pPr>
    </w:p>
    <w:p w14:paraId="2B715EE6" w14:textId="77777777" w:rsidR="00D9303B" w:rsidRDefault="00D9303B" w:rsidP="00D9303B">
      <w:pPr>
        <w:rPr>
          <w:lang w:eastAsia="fi-FI"/>
        </w:rPr>
      </w:pPr>
    </w:p>
    <w:p w14:paraId="37525587" w14:textId="77777777" w:rsidR="00D9303B" w:rsidRDefault="00D9303B" w:rsidP="00D9303B">
      <w:pPr>
        <w:rPr>
          <w:lang w:eastAsia="fi-FI"/>
        </w:rPr>
      </w:pPr>
    </w:p>
    <w:p w14:paraId="6CA7E9D1" w14:textId="77777777" w:rsidR="00D9303B" w:rsidRDefault="00D9303B" w:rsidP="00D9303B">
      <w:pPr>
        <w:rPr>
          <w:lang w:eastAsia="fi-FI"/>
        </w:rPr>
      </w:pPr>
    </w:p>
    <w:p w14:paraId="00C1E599" w14:textId="77777777" w:rsidR="00D9303B" w:rsidRDefault="00D9303B" w:rsidP="00D9303B">
      <w:pPr>
        <w:rPr>
          <w:lang w:eastAsia="fi-FI"/>
        </w:rPr>
      </w:pPr>
    </w:p>
    <w:p w14:paraId="2991DD00" w14:textId="77777777" w:rsidR="00D9303B" w:rsidRPr="002E1C42" w:rsidRDefault="00D9303B" w:rsidP="00D9303B">
      <w:pPr>
        <w:rPr>
          <w:lang w:eastAsia="fi-FI"/>
        </w:rPr>
      </w:pPr>
    </w:p>
    <w:p w14:paraId="5BD8083D" w14:textId="77777777" w:rsidR="00D9303B" w:rsidRPr="002E1C42" w:rsidRDefault="00D9303B" w:rsidP="00D9303B">
      <w:pPr>
        <w:rPr>
          <w:lang w:eastAsia="fi-FI"/>
        </w:rPr>
      </w:pPr>
    </w:p>
    <w:p w14:paraId="09C0FD31" w14:textId="77777777" w:rsidR="00D9303B" w:rsidRDefault="00D9303B" w:rsidP="00D9303B"/>
    <w:p w14:paraId="4BBE07AF" w14:textId="77777777" w:rsidR="00F74DFA" w:rsidRDefault="00F74DFA" w:rsidP="00D9303B"/>
    <w:p w14:paraId="543997F8" w14:textId="77777777" w:rsidR="00F74DFA" w:rsidRDefault="00F74DFA" w:rsidP="00D9303B"/>
    <w:p w14:paraId="4087E54D" w14:textId="4DA39359" w:rsidR="00F74DFA" w:rsidRDefault="009F317A" w:rsidP="00D9303B">
      <w:r w:rsidRPr="004C718B">
        <w:rPr>
          <w:rFonts w:cs="Arial"/>
          <w:noProof/>
          <w:lang w:eastAsia="fi-FI"/>
        </w:rPr>
        <w:drawing>
          <wp:anchor distT="0" distB="0" distL="114300" distR="114300" simplePos="0" relativeHeight="251661312" behindDoc="0" locked="0" layoutInCell="1" allowOverlap="1" wp14:anchorId="236BF459" wp14:editId="4E0B6B5E">
            <wp:simplePos x="0" y="0"/>
            <wp:positionH relativeFrom="margin">
              <wp:posOffset>1685464</wp:posOffset>
            </wp:positionH>
            <wp:positionV relativeFrom="paragraph">
              <wp:posOffset>344805</wp:posOffset>
            </wp:positionV>
            <wp:extent cx="3164205" cy="1904365"/>
            <wp:effectExtent l="0" t="0" r="0" b="635"/>
            <wp:wrapTopAndBottom/>
            <wp:docPr id="7" name="Kuva 7" descr="C:\Users\esaan\Desktop\Opinnäytetyön alusta\logo engl 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aan\Desktop\Opinnäytetyön alusta\logo engl s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49D81" w14:textId="06D8FE61" w:rsidR="00F74DFA" w:rsidRDefault="00F74DFA" w:rsidP="00D9303B"/>
    <w:p w14:paraId="6CCB323B" w14:textId="6350C311" w:rsidR="00F74DFA" w:rsidRDefault="00F74DFA" w:rsidP="00D9303B"/>
    <w:p w14:paraId="4A52EF81" w14:textId="3A89F377" w:rsidR="00F74DFA" w:rsidRDefault="00F74DFA" w:rsidP="00D9303B"/>
    <w:p w14:paraId="6ABAFB42" w14:textId="77777777" w:rsidR="00F74DFA" w:rsidRDefault="00F74DFA" w:rsidP="00D9303B"/>
    <w:p w14:paraId="2245F330" w14:textId="77777777" w:rsidR="00F74DFA" w:rsidRDefault="00F74DFA" w:rsidP="00D9303B"/>
    <w:p w14:paraId="3727C511" w14:textId="77777777" w:rsidR="00D9303B" w:rsidRDefault="00D9303B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14:paraId="0BBFFE70" w14:textId="62962175" w:rsidR="001F0E52" w:rsidRDefault="00CF1FA4">
      <w:pPr>
        <w:pStyle w:val="TOCHeading"/>
        <w:rPr>
          <w:rFonts w:cs="Arial"/>
          <w:szCs w:val="24"/>
        </w:rPr>
      </w:pPr>
      <w:r>
        <w:rPr>
          <w:rFonts w:cs="Arial"/>
          <w:szCs w:val="24"/>
        </w:rPr>
        <w:lastRenderedPageBreak/>
        <w:t>CONTENTS</w:t>
      </w:r>
    </w:p>
    <w:p w14:paraId="5F90B952" w14:textId="77777777" w:rsidR="00493B7C" w:rsidRDefault="00493B7C" w:rsidP="002C7D08">
      <w:pPr>
        <w:spacing w:line="240" w:lineRule="auto"/>
        <w:rPr>
          <w:lang w:eastAsia="fi-FI"/>
        </w:rPr>
      </w:pPr>
    </w:p>
    <w:p w14:paraId="55AAA7E3" w14:textId="291B8195" w:rsidR="00E52B1B" w:rsidRDefault="00902FEE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lang w:val="en-US"/>
        </w:rPr>
      </w:pPr>
      <w:r>
        <w:rPr>
          <w:lang w:eastAsia="fi-FI"/>
        </w:rPr>
        <w:fldChar w:fldCharType="begin"/>
      </w:r>
      <w:r>
        <w:rPr>
          <w:lang w:eastAsia="fi-FI"/>
        </w:rPr>
        <w:instrText xml:space="preserve"> TOC \o "1-3" \h \z \u </w:instrText>
      </w:r>
      <w:r>
        <w:rPr>
          <w:lang w:eastAsia="fi-FI"/>
        </w:rPr>
        <w:fldChar w:fldCharType="separate"/>
      </w:r>
      <w:hyperlink w:anchor="_Toc509062682" w:history="1">
        <w:r w:rsidR="00E52B1B" w:rsidRPr="001C1893">
          <w:rPr>
            <w:rStyle w:val="Hyperlink"/>
            <w:noProof/>
          </w:rPr>
          <w:t>1</w:t>
        </w:r>
        <w:r w:rsidR="00E52B1B">
          <w:rPr>
            <w:rFonts w:asciiTheme="minorHAnsi" w:eastAsiaTheme="minorEastAsia" w:hAnsiTheme="minorHAnsi" w:cstheme="minorBidi"/>
            <w:caps w:val="0"/>
            <w:noProof/>
            <w:sz w:val="22"/>
            <w:lang w:val="en-US"/>
          </w:rPr>
          <w:tab/>
        </w:r>
        <w:r w:rsidR="00E52B1B" w:rsidRPr="001C1893">
          <w:rPr>
            <w:rStyle w:val="Hyperlink"/>
            <w:noProof/>
          </w:rPr>
          <w:t>INTRODUCTION to normalization</w:t>
        </w:r>
        <w:r w:rsidR="00E52B1B">
          <w:rPr>
            <w:noProof/>
            <w:webHidden/>
          </w:rPr>
          <w:tab/>
        </w:r>
        <w:r w:rsidR="00E52B1B">
          <w:rPr>
            <w:noProof/>
            <w:webHidden/>
          </w:rPr>
          <w:fldChar w:fldCharType="begin"/>
        </w:r>
        <w:r w:rsidR="00E52B1B">
          <w:rPr>
            <w:noProof/>
            <w:webHidden/>
          </w:rPr>
          <w:instrText xml:space="preserve"> PAGEREF _Toc509062682 \h </w:instrText>
        </w:r>
        <w:r w:rsidR="00E52B1B">
          <w:rPr>
            <w:noProof/>
            <w:webHidden/>
          </w:rPr>
        </w:r>
        <w:r w:rsidR="00E52B1B">
          <w:rPr>
            <w:noProof/>
            <w:webHidden/>
          </w:rPr>
          <w:fldChar w:fldCharType="separate"/>
        </w:r>
        <w:r w:rsidR="00E52B1B">
          <w:rPr>
            <w:noProof/>
            <w:webHidden/>
          </w:rPr>
          <w:t>3</w:t>
        </w:r>
        <w:r w:rsidR="00E52B1B">
          <w:rPr>
            <w:noProof/>
            <w:webHidden/>
          </w:rPr>
          <w:fldChar w:fldCharType="end"/>
        </w:r>
      </w:hyperlink>
    </w:p>
    <w:p w14:paraId="0EF79FEF" w14:textId="7C818F99" w:rsidR="00E52B1B" w:rsidRDefault="00E52B1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lang w:val="en-US"/>
        </w:rPr>
      </w:pPr>
      <w:hyperlink w:anchor="_Toc509062683" w:history="1">
        <w:r w:rsidRPr="001C189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lang w:val="en-US"/>
          </w:rPr>
          <w:tab/>
        </w:r>
        <w:r w:rsidRPr="001C1893">
          <w:rPr>
            <w:rStyle w:val="Hyperlink"/>
            <w:noProof/>
          </w:rPr>
          <w:t>NORMALIZATION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_Toc509062683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BF5FF3" w14:textId="4D16FA05" w:rsidR="00E52B1B" w:rsidRDefault="00E52B1B">
      <w:pPr>
        <w:pStyle w:val="TOC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062684" w:history="1">
        <w:r w:rsidRPr="001C1893">
          <w:rPr>
            <w:rStyle w:val="Hyperlink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1C1893">
          <w:rPr>
            <w:rStyle w:val="Hyperlink"/>
            <w:noProof/>
            <w:lang w:val="en-GB"/>
          </w:rPr>
          <w:t>First Normal Form (1 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_Toc509062684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D0DC18" w14:textId="721C8E8D" w:rsidR="00E52B1B" w:rsidRDefault="00E52B1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lang w:val="en-US"/>
        </w:rPr>
      </w:pPr>
      <w:hyperlink w:anchor="_Toc509062685" w:history="1">
        <w:r w:rsidRPr="001C189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_Toc509062685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B064B3" w14:textId="44C85D28" w:rsidR="00493B7C" w:rsidRDefault="00902FEE" w:rsidP="00627234">
      <w:pPr>
        <w:spacing w:line="240" w:lineRule="auto"/>
        <w:rPr>
          <w:rFonts w:cs="Arial"/>
          <w:szCs w:val="24"/>
        </w:rPr>
      </w:pPr>
      <w:r>
        <w:rPr>
          <w:lang w:eastAsia="fi-FI"/>
        </w:rPr>
        <w:fldChar w:fldCharType="end"/>
      </w:r>
    </w:p>
    <w:p w14:paraId="1513D317" w14:textId="18C60399" w:rsidR="003B45E1" w:rsidRPr="004B74F8" w:rsidRDefault="004B74F8" w:rsidP="003B45E1">
      <w:pPr>
        <w:ind w:left="567"/>
        <w:rPr>
          <w:rFonts w:cs="Arial"/>
          <w:szCs w:val="24"/>
          <w:lang w:val="en-US"/>
        </w:rPr>
      </w:pPr>
      <w:r>
        <w:rPr>
          <w:rFonts w:cs="Arial"/>
          <w:szCs w:val="24"/>
        </w:rPr>
        <w:tab/>
      </w:r>
      <w:r w:rsidRPr="004B74F8">
        <w:rPr>
          <w:rFonts w:cs="Arial"/>
          <w:szCs w:val="24"/>
          <w:lang w:val="en-US"/>
        </w:rPr>
        <w:t>Appendix 1. Template functions and recommended styles</w:t>
      </w:r>
    </w:p>
    <w:p w14:paraId="3495C557" w14:textId="4B6F3AC5" w:rsidR="003B45E1" w:rsidRPr="004B74F8" w:rsidRDefault="004B74F8" w:rsidP="003B45E1">
      <w:pPr>
        <w:ind w:left="567" w:firstLine="737"/>
        <w:rPr>
          <w:rFonts w:cs="Arial"/>
          <w:szCs w:val="24"/>
          <w:lang w:val="en-US"/>
        </w:rPr>
      </w:pPr>
      <w:r w:rsidRPr="004B74F8">
        <w:rPr>
          <w:rFonts w:cs="Arial"/>
          <w:szCs w:val="24"/>
          <w:lang w:val="en-US"/>
        </w:rPr>
        <w:t>Appendix</w:t>
      </w:r>
      <w:r w:rsidR="003B45E1" w:rsidRPr="004B74F8">
        <w:rPr>
          <w:rFonts w:cs="Arial"/>
          <w:szCs w:val="24"/>
          <w:lang w:val="en-US"/>
        </w:rPr>
        <w:t xml:space="preserve"> </w:t>
      </w:r>
      <w:r w:rsidR="00FC1A28" w:rsidRPr="004B74F8">
        <w:rPr>
          <w:rFonts w:cs="Arial"/>
          <w:szCs w:val="24"/>
          <w:lang w:val="en-US"/>
        </w:rPr>
        <w:t>2</w:t>
      </w:r>
      <w:r>
        <w:rPr>
          <w:rFonts w:cs="Arial"/>
          <w:szCs w:val="24"/>
          <w:lang w:val="en-US"/>
        </w:rPr>
        <w:t>. Formulas</w:t>
      </w:r>
    </w:p>
    <w:p w14:paraId="70C065FB" w14:textId="3E2377FF" w:rsidR="003B45E1" w:rsidRPr="004B74F8" w:rsidRDefault="004B74F8" w:rsidP="003B45E1">
      <w:pPr>
        <w:ind w:left="567" w:firstLine="737"/>
        <w:rPr>
          <w:rFonts w:cs="Arial"/>
          <w:szCs w:val="24"/>
          <w:lang w:val="en-US"/>
        </w:rPr>
      </w:pPr>
      <w:r w:rsidRPr="004B74F8">
        <w:rPr>
          <w:rFonts w:cs="Arial"/>
          <w:szCs w:val="24"/>
          <w:lang w:val="en-US"/>
        </w:rPr>
        <w:t>Appendix</w:t>
      </w:r>
      <w:r w:rsidR="00FC1A28" w:rsidRPr="004B74F8">
        <w:rPr>
          <w:rFonts w:cs="Arial"/>
          <w:szCs w:val="24"/>
          <w:lang w:val="en-US"/>
        </w:rPr>
        <w:t xml:space="preserve"> 3</w:t>
      </w:r>
      <w:r w:rsidRPr="004B74F8">
        <w:rPr>
          <w:rFonts w:cs="Arial"/>
          <w:szCs w:val="24"/>
          <w:lang w:val="en-US"/>
        </w:rPr>
        <w:t>. Lists of figures or tables</w:t>
      </w:r>
    </w:p>
    <w:p w14:paraId="2015440C" w14:textId="77777777" w:rsidR="001F0E52" w:rsidRPr="004B74F8" w:rsidRDefault="001F0E52">
      <w:pPr>
        <w:rPr>
          <w:rFonts w:cs="Arial"/>
          <w:szCs w:val="24"/>
          <w:lang w:val="en-US"/>
        </w:rPr>
        <w:sectPr w:rsidR="001F0E52" w:rsidRPr="004B74F8" w:rsidSect="00541EC6">
          <w:headerReference w:type="default" r:id="rId14"/>
          <w:pgSz w:w="11906" w:h="16838" w:code="9"/>
          <w:pgMar w:top="992" w:right="1134" w:bottom="709" w:left="1134" w:header="709" w:footer="709" w:gutter="0"/>
          <w:cols w:space="708"/>
          <w:docGrid w:linePitch="360"/>
        </w:sectPr>
      </w:pPr>
    </w:p>
    <w:p w14:paraId="6AE04F8E" w14:textId="34F98A91" w:rsidR="00607F60" w:rsidRPr="000144BE" w:rsidRDefault="00CF1FA4" w:rsidP="00171C41">
      <w:pPr>
        <w:pStyle w:val="Heading1"/>
      </w:pPr>
      <w:bookmarkStart w:id="0" w:name="_Toc509062682"/>
      <w:r>
        <w:lastRenderedPageBreak/>
        <w:t>INTRODUCTION</w:t>
      </w:r>
      <w:r w:rsidR="001B6D8B">
        <w:t xml:space="preserve"> to normalization</w:t>
      </w:r>
      <w:bookmarkEnd w:id="0"/>
    </w:p>
    <w:p w14:paraId="3313891B" w14:textId="30DF684E" w:rsidR="005221B0" w:rsidRPr="007F1C29" w:rsidRDefault="001B6D8B" w:rsidP="005221B0">
      <w:pPr>
        <w:rPr>
          <w:lang w:val="en-GB"/>
        </w:rPr>
      </w:pPr>
      <w:r w:rsidRPr="001B6D8B">
        <w:rPr>
          <w:lang w:val="en-US"/>
        </w:rPr>
        <w:t>Normalization is a database design technique that begins by examining the relationships (called functional dependencies) between attributes</w:t>
      </w:r>
      <w:r w:rsidR="005221B0" w:rsidRPr="007F1C29">
        <w:rPr>
          <w:lang w:val="en-GB"/>
        </w:rPr>
        <w:t>.</w:t>
      </w:r>
      <w:r>
        <w:rPr>
          <w:lang w:val="en-GB"/>
        </w:rPr>
        <w:t xml:space="preserve"> </w:t>
      </w:r>
      <w:r w:rsidRPr="001B6D8B">
        <w:rPr>
          <w:lang w:val="en-GB"/>
        </w:rPr>
        <w:t>Normalization is a formal technique for analy</w:t>
      </w:r>
      <w:r>
        <w:rPr>
          <w:lang w:val="en-GB"/>
        </w:rPr>
        <w:t>s</w:t>
      </w:r>
      <w:r w:rsidRPr="001B6D8B">
        <w:rPr>
          <w:lang w:val="en-GB"/>
        </w:rPr>
        <w:t>ing relations based on their primary key and functional dependencies.</w:t>
      </w:r>
      <w:r>
        <w:rPr>
          <w:lang w:val="en-GB"/>
        </w:rPr>
        <w:t xml:space="preserve"> </w:t>
      </w:r>
    </w:p>
    <w:p w14:paraId="2C1FE1F9" w14:textId="77777777" w:rsidR="008C5A72" w:rsidRPr="00B622CD" w:rsidRDefault="008C5A72" w:rsidP="003B45E1">
      <w:pPr>
        <w:rPr>
          <w:lang w:val="en-US"/>
        </w:rPr>
      </w:pPr>
    </w:p>
    <w:p w14:paraId="1ABB59CE" w14:textId="25ECBE45" w:rsidR="003B45E1" w:rsidRDefault="008C5A72" w:rsidP="003B45E1">
      <w:pPr>
        <w:pStyle w:val="Heading1"/>
      </w:pPr>
      <w:bookmarkStart w:id="1" w:name="_Toc509062683"/>
      <w:r>
        <w:t>NORMALIZATION PROCESS</w:t>
      </w:r>
      <w:bookmarkEnd w:id="1"/>
    </w:p>
    <w:p w14:paraId="3FA1989F" w14:textId="77777777" w:rsidR="008C5A72" w:rsidRDefault="008C5A72" w:rsidP="008C5A72">
      <w:pPr>
        <w:rPr>
          <w:lang w:val="en-US"/>
        </w:rPr>
      </w:pPr>
      <w:r w:rsidRPr="008C5A72">
        <w:rPr>
          <w:lang w:val="en-US"/>
        </w:rPr>
        <w:t>Three normal forms were initially proposed called First Normal Form (1 NF), Second Normal Form (2 NF), and Third Normal Form (3 NF).</w:t>
      </w:r>
      <w:r>
        <w:rPr>
          <w:lang w:val="en-US"/>
        </w:rPr>
        <w:t xml:space="preserve"> </w:t>
      </w:r>
      <w:r w:rsidRPr="008C5A72">
        <w:rPr>
          <w:lang w:val="en-US"/>
        </w:rPr>
        <w:t>Except for 1 NF, all these normal forms are based on functional dependencies among the attributes of a relation.</w:t>
      </w:r>
    </w:p>
    <w:p w14:paraId="2A3DE482" w14:textId="77777777" w:rsidR="00B963D9" w:rsidRPr="00B622CD" w:rsidRDefault="00B963D9" w:rsidP="003B45E1">
      <w:pPr>
        <w:rPr>
          <w:lang w:val="en-US"/>
        </w:rPr>
      </w:pPr>
    </w:p>
    <w:p w14:paraId="5EE6EA67" w14:textId="775E1DB3" w:rsidR="005221B0" w:rsidRPr="00464B25" w:rsidRDefault="008C5A72" w:rsidP="008C5A72">
      <w:pPr>
        <w:pStyle w:val="Heading2"/>
        <w:rPr>
          <w:lang w:val="en-GB"/>
        </w:rPr>
      </w:pPr>
      <w:bookmarkStart w:id="2" w:name="_Toc478126099"/>
      <w:bookmarkStart w:id="3" w:name="_Toc467223179"/>
      <w:bookmarkStart w:id="4" w:name="_Toc509062684"/>
      <w:r w:rsidRPr="008C5A72">
        <w:rPr>
          <w:lang w:val="en-GB"/>
        </w:rPr>
        <w:t>First Normal Form (1 NF)</w:t>
      </w:r>
      <w:bookmarkEnd w:id="2"/>
      <w:bookmarkEnd w:id="4"/>
    </w:p>
    <w:bookmarkEnd w:id="3"/>
    <w:p w14:paraId="67FA5B82" w14:textId="6B8075A9" w:rsidR="00525063" w:rsidRPr="007F1C29" w:rsidRDefault="008C5A72" w:rsidP="00525063">
      <w:pPr>
        <w:rPr>
          <w:lang w:val="en-GB"/>
        </w:rPr>
      </w:pPr>
      <w:r w:rsidRPr="008C5A72">
        <w:t>A relation in which the intersection of each row and column contains one and only one value</w:t>
      </w:r>
      <w:r w:rsidR="00525063">
        <w:rPr>
          <w:lang w:val="en-GB"/>
        </w:rPr>
        <w:t>.</w:t>
      </w:r>
      <w:r>
        <w:rPr>
          <w:lang w:val="en-GB"/>
        </w:rPr>
        <w:t xml:space="preserve"> </w:t>
      </w:r>
      <w:r w:rsidRPr="008C5A72">
        <w:rPr>
          <w:lang w:val="en-GB"/>
        </w:rPr>
        <w:t>We begin the process of normalization by first transferring the data from the source (for example, a standard data entry form) into table format with rows and columns.</w:t>
      </w:r>
      <w:r>
        <w:rPr>
          <w:lang w:val="en-GB"/>
        </w:rPr>
        <w:t xml:space="preserve"> </w:t>
      </w:r>
      <w:r w:rsidRPr="008C5A72">
        <w:rPr>
          <w:lang w:val="en-GB"/>
        </w:rPr>
        <w:t>In this format, the table is in unnormalized form and is referred to as an unnormalized table:</w:t>
      </w:r>
    </w:p>
    <w:p w14:paraId="6AF63D74" w14:textId="77777777" w:rsidR="00B963D9" w:rsidRPr="00B622CD" w:rsidRDefault="00B963D9" w:rsidP="003B45E1">
      <w:pPr>
        <w:rPr>
          <w:lang w:val="en-US"/>
        </w:rPr>
      </w:pPr>
    </w:p>
    <w:p w14:paraId="00B538C5" w14:textId="77777777" w:rsidR="00E52B1B" w:rsidRDefault="00E52B1B">
      <w:pPr>
        <w:spacing w:after="200" w:line="276" w:lineRule="auto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br w:type="page"/>
      </w:r>
    </w:p>
    <w:tbl>
      <w:tblPr>
        <w:tblW w:w="113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1860"/>
        <w:gridCol w:w="1901"/>
        <w:gridCol w:w="1354"/>
        <w:gridCol w:w="2260"/>
        <w:gridCol w:w="2183"/>
      </w:tblGrid>
      <w:tr w:rsidR="00E52B1B" w14:paraId="360873DF" w14:textId="77777777" w:rsidTr="00E52B1B">
        <w:trPr>
          <w:trHeight w:val="300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4CC2B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sz w:val="22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lastRenderedPageBreak/>
              <w:t>SocialSecurityNumber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9697C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Employee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0880B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ContractNumber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01193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HoursDone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EE661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TargetName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8F6FE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TargetAddress</w:t>
            </w:r>
          </w:p>
        </w:tc>
      </w:tr>
      <w:tr w:rsidR="00E52B1B" w14:paraId="4E7AD4A4" w14:textId="77777777" w:rsidTr="00E52B1B">
        <w:trPr>
          <w:trHeight w:val="30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206C1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051159-056G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A04A9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Adela Banner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1ACA0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838CF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8505D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Mikpoli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FE0AB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Patteristonkatu 3</w:t>
            </w:r>
          </w:p>
        </w:tc>
      </w:tr>
      <w:tr w:rsidR="00E52B1B" w14:paraId="463A533F" w14:textId="77777777" w:rsidTr="00E52B1B">
        <w:trPr>
          <w:trHeight w:val="30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C6D38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6EEC8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Ellis Holt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36F03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67F6A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2B743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D5032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</w:tr>
      <w:tr w:rsidR="00E52B1B" w14:paraId="145CE8CB" w14:textId="77777777" w:rsidTr="00E52B1B">
        <w:trPr>
          <w:trHeight w:val="30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883DC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75EF2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24375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201402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2954D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694D8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Päämajakoulu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91590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Otto Mannisenkatu 10</w:t>
            </w:r>
          </w:p>
        </w:tc>
      </w:tr>
      <w:tr w:rsidR="00E52B1B" w14:paraId="70659C0C" w14:textId="77777777" w:rsidTr="00E52B1B">
        <w:trPr>
          <w:trHeight w:val="30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B5F0E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A757B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Ralf Cockburn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9978C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201403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7A19D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14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FD002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Akseli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BE3FA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Hallituskatu 7-9</w:t>
            </w:r>
          </w:p>
        </w:tc>
      </w:tr>
      <w:tr w:rsidR="00E52B1B" w14:paraId="3AC39406" w14:textId="77777777" w:rsidTr="00E52B1B">
        <w:trPr>
          <w:trHeight w:val="30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07B57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85933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2D3E5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7ADEA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33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7CCEA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Elomaan Talo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CFDDA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Pirttiniemenkatu 7</w:t>
            </w:r>
          </w:p>
        </w:tc>
      </w:tr>
      <w:tr w:rsidR="00E52B1B" w14:paraId="1F35B227" w14:textId="77777777" w:rsidTr="00E52B1B">
        <w:trPr>
          <w:trHeight w:val="30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27F85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081169-167S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30D3F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Jerome Palmer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01483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FAB58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D534B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135B1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</w:tr>
      <w:tr w:rsidR="00E52B1B" w14:paraId="5AF6D6E7" w14:textId="77777777" w:rsidTr="00E52B1B">
        <w:trPr>
          <w:trHeight w:val="30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03664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38B52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Hammond Danniel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49F55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201405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151DA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DE719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Mikkelin Kuntopalvelu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767D2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Savilahdenkatu 16</w:t>
            </w:r>
          </w:p>
        </w:tc>
      </w:tr>
      <w:tr w:rsidR="00E52B1B" w14:paraId="3A821571" w14:textId="77777777" w:rsidTr="00E52B1B">
        <w:trPr>
          <w:trHeight w:val="30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F4BA3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57F62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4C445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201406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A5399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37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5E7D3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Mikkelin I Apteekki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B824A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Porrassalmenkatu 1</w:t>
            </w:r>
          </w:p>
        </w:tc>
      </w:tr>
      <w:tr w:rsidR="00E52B1B" w14:paraId="09EEAF2A" w14:textId="77777777" w:rsidTr="00E52B1B">
        <w:trPr>
          <w:trHeight w:val="30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D719C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031295-132D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C342F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Cathleen Forrest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A9FA0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AB1EF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11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924D8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RengasCenter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75899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Juvantie 77</w:t>
            </w:r>
          </w:p>
        </w:tc>
      </w:tr>
      <w:tr w:rsidR="00E52B1B" w14:paraId="395180D3" w14:textId="77777777" w:rsidTr="00E52B1B">
        <w:trPr>
          <w:trHeight w:val="300"/>
        </w:trPr>
        <w:tc>
          <w:tcPr>
            <w:tcW w:w="2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29FF9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073078-234N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FD265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Kimmy Terrell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75CB6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C7ACC" w14:textId="77777777" w:rsidR="00E52B1B" w:rsidRDefault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FC54B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0985A" w14:textId="77777777" w:rsidR="00E52B1B" w:rsidRDefault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 </w:t>
            </w:r>
          </w:p>
        </w:tc>
      </w:tr>
    </w:tbl>
    <w:p w14:paraId="6BC23186" w14:textId="77777777" w:rsidR="00E52B1B" w:rsidRDefault="00E52B1B" w:rsidP="00E52B1B">
      <w:pPr>
        <w:spacing w:after="200" w:line="276" w:lineRule="auto"/>
        <w:rPr>
          <w:rFonts w:cs="Arial"/>
          <w:szCs w:val="24"/>
          <w:lang w:val="en-US"/>
        </w:rPr>
      </w:pPr>
    </w:p>
    <w:p w14:paraId="1FDA2431" w14:textId="72A2E4A7" w:rsidR="00E52B1B" w:rsidRPr="00E52B1B" w:rsidRDefault="00E52B1B" w:rsidP="00E52B1B">
      <w:pPr>
        <w:spacing w:after="200" w:line="276" w:lineRule="auto"/>
        <w:rPr>
          <w:rFonts w:cs="Arial"/>
          <w:szCs w:val="24"/>
          <w:lang w:val="en-US"/>
        </w:rPr>
      </w:pPr>
      <w:r w:rsidRPr="00E52B1B">
        <w:rPr>
          <w:rFonts w:cs="Arial"/>
          <w:szCs w:val="24"/>
          <w:lang w:val="en-US"/>
        </w:rPr>
        <w:t>To transform the unnormalized table to First Normal Form, we identify and remove repeating groups within the table.</w:t>
      </w:r>
      <w:r w:rsidRPr="004B23A2"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 xml:space="preserve"> </w:t>
      </w:r>
      <w:r w:rsidRPr="00E52B1B">
        <w:rPr>
          <w:rFonts w:cs="Arial"/>
          <w:szCs w:val="24"/>
          <w:lang w:val="en-US"/>
        </w:rPr>
        <w:t>A repeating group is an attribute, or group of attributes, within a table that occurs with multiple values for a single occurrence of the nominated key attribute(s) for that table.</w:t>
      </w:r>
      <w:r>
        <w:rPr>
          <w:rFonts w:cs="Arial"/>
          <w:szCs w:val="24"/>
          <w:lang w:val="en-US"/>
        </w:rPr>
        <w:t xml:space="preserve"> </w:t>
      </w:r>
      <w:r w:rsidRPr="00E52B1B">
        <w:rPr>
          <w:rFonts w:cs="Arial"/>
          <w:szCs w:val="24"/>
          <w:lang w:val="en-US"/>
        </w:rPr>
        <w:t>By entering appropriate data in the empty columns of rows containing the repeating data.</w:t>
      </w:r>
      <w:r>
        <w:rPr>
          <w:rFonts w:cs="Arial"/>
          <w:szCs w:val="24"/>
          <w:lang w:val="en-US"/>
        </w:rPr>
        <w:t xml:space="preserve"> </w:t>
      </w:r>
      <w:r w:rsidRPr="00E52B1B">
        <w:rPr>
          <w:rFonts w:cs="Arial"/>
          <w:szCs w:val="24"/>
          <w:lang w:val="en-US"/>
        </w:rPr>
        <w:t>In other words, we fill in the blanks by duplicating the nonrepeating data, where required.</w:t>
      </w:r>
      <w:r w:rsidR="00310BC4" w:rsidRPr="004B23A2">
        <w:rPr>
          <w:rFonts w:cs="Arial"/>
          <w:szCs w:val="24"/>
          <w:lang w:val="en-US"/>
        </w:rPr>
        <w:br w:type="page"/>
      </w:r>
      <w:r>
        <w:rPr>
          <w:rFonts w:cs="Arial"/>
          <w:sz w:val="28"/>
          <w:szCs w:val="28"/>
          <w:lang w:val="en-US"/>
        </w:rPr>
        <w:lastRenderedPageBreak/>
        <w:t>1</w:t>
      </w:r>
      <w:r w:rsidRPr="00AE3A3D">
        <w:rPr>
          <w:rFonts w:cs="Arial"/>
          <w:sz w:val="28"/>
          <w:szCs w:val="28"/>
          <w:vertAlign w:val="superscript"/>
          <w:lang w:val="en-US"/>
        </w:rPr>
        <w:t>st</w:t>
      </w:r>
      <w:r>
        <w:rPr>
          <w:rFonts w:cs="Arial"/>
          <w:sz w:val="28"/>
          <w:szCs w:val="28"/>
          <w:lang w:val="en-US"/>
        </w:rPr>
        <w:t xml:space="preserve"> NF</w:t>
      </w:r>
    </w:p>
    <w:tbl>
      <w:tblPr>
        <w:tblW w:w="1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2057"/>
        <w:gridCol w:w="2356"/>
        <w:gridCol w:w="1354"/>
        <w:gridCol w:w="2805"/>
        <w:gridCol w:w="2693"/>
      </w:tblGrid>
      <w:tr w:rsidR="00E52B1B" w:rsidRPr="0017787C" w14:paraId="334AD464" w14:textId="77777777" w:rsidTr="00E52B1B">
        <w:trPr>
          <w:trHeight w:val="30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EAB262C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SocialSecurityNumber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56E42C9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ContractNumber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949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Employee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22A5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HoursDone</w:t>
            </w: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CE9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TargetName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1920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TargetAddress</w:t>
            </w:r>
          </w:p>
        </w:tc>
      </w:tr>
      <w:tr w:rsidR="00E52B1B" w:rsidRPr="0017787C" w14:paraId="4A925374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CC28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051159-056G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EED7A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3E1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Adela Banner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8086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16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66E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Mikpoli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832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Patteristonkatu 3</w:t>
            </w:r>
          </w:p>
        </w:tc>
      </w:tr>
      <w:tr w:rsidR="00E52B1B" w:rsidRPr="0017787C" w14:paraId="4481DB8F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5797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51C83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B39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Ellis Holt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A3C1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22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1A6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Mikpoli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9B7C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Patteristonkatu 3</w:t>
            </w:r>
          </w:p>
        </w:tc>
      </w:tr>
      <w:tr w:rsidR="00E52B1B" w:rsidRPr="0017787C" w14:paraId="6AF30B51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CBEC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C07CF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201402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595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Ellis Holt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D024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27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F31C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Päämajakoulu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40B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Otto Mannisenkatu 10</w:t>
            </w:r>
          </w:p>
        </w:tc>
      </w:tr>
      <w:tr w:rsidR="00E52B1B" w:rsidRPr="0017787C" w14:paraId="7C5EBD8B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03E9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C142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201403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E2F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Ralf Cockburn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A781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14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BE0E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Akseli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EFC9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Hallituskatu 7-9</w:t>
            </w:r>
          </w:p>
        </w:tc>
      </w:tr>
      <w:tr w:rsidR="00E52B1B" w:rsidRPr="0017787C" w14:paraId="4054090C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814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F0792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200A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Ralf Cockburn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FBB8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33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A4C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Elomaan Talo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2A99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Pirttiniemenkatu 7</w:t>
            </w:r>
          </w:p>
        </w:tc>
      </w:tr>
      <w:tr w:rsidR="00E52B1B" w:rsidRPr="0017787C" w14:paraId="1DE15EF3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E68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081169-167S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89D37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39B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Jerome Palmer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3F06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15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AF7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Elomaan Talo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0A0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Pirttiniemenkatu 7</w:t>
            </w:r>
          </w:p>
        </w:tc>
      </w:tr>
      <w:tr w:rsidR="00E52B1B" w:rsidRPr="0017787C" w14:paraId="0136E4C1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50CA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9C3E48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201405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356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Hammond Danniel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D9A6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A89E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Mikkelin Kuntopalvelu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A42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Savilahdenkatu 16</w:t>
            </w:r>
          </w:p>
        </w:tc>
      </w:tr>
      <w:tr w:rsidR="00E52B1B" w:rsidRPr="0017787C" w14:paraId="7763BE6B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744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3185D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201406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8DF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Hammond Danniel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837D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37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0E9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Mikkelin I Apteekki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182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Porrassalmenkatu 1</w:t>
            </w:r>
          </w:p>
        </w:tc>
      </w:tr>
      <w:tr w:rsidR="00E52B1B" w:rsidRPr="0017787C" w14:paraId="02AAA3AB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088E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031295-132D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8E08D3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6D4F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Cathleen Forrest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1D55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11C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RengasCenter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20B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Juvantie 77</w:t>
            </w:r>
          </w:p>
        </w:tc>
      </w:tr>
      <w:tr w:rsidR="00E52B1B" w:rsidRPr="0017787C" w14:paraId="2D919719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82A7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073078-234N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22EF7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9298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Kimmy Terrell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BB65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25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D3E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RengasCenter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1AD0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Juvantie 77</w:t>
            </w:r>
          </w:p>
        </w:tc>
      </w:tr>
    </w:tbl>
    <w:p w14:paraId="7DA436E0" w14:textId="3BA05A31" w:rsidR="00310BC4" w:rsidRDefault="00310BC4" w:rsidP="00563445">
      <w:pPr>
        <w:rPr>
          <w:rFonts w:cs="Arial"/>
          <w:szCs w:val="24"/>
          <w:lang w:val="en-US"/>
        </w:rPr>
      </w:pPr>
    </w:p>
    <w:p w14:paraId="430F2749" w14:textId="77777777" w:rsidR="00A96252" w:rsidRPr="00A96252" w:rsidRDefault="00A96252" w:rsidP="00A96252">
      <w:pPr>
        <w:pStyle w:val="Heading2"/>
        <w:rPr>
          <w:lang w:val="en-US"/>
        </w:rPr>
      </w:pPr>
      <w:r w:rsidRPr="00A96252">
        <w:rPr>
          <w:lang w:val="en-US"/>
        </w:rPr>
        <w:t>Second Normal Form (2 NF)</w:t>
      </w:r>
    </w:p>
    <w:p w14:paraId="11B0EAB0" w14:textId="3AB50933" w:rsidR="00A96252" w:rsidRDefault="00A96252" w:rsidP="00A96252">
      <w:pPr>
        <w:rPr>
          <w:rFonts w:cs="Arial"/>
          <w:szCs w:val="24"/>
          <w:lang w:val="en-US"/>
        </w:rPr>
      </w:pPr>
      <w:r w:rsidRPr="00A96252">
        <w:rPr>
          <w:rFonts w:cs="Arial"/>
          <w:szCs w:val="24"/>
          <w:lang w:val="en-US"/>
        </w:rPr>
        <w:t>Second Normal Form is based on the concept of full functional dependency.</w:t>
      </w:r>
      <w:r>
        <w:rPr>
          <w:rFonts w:cs="Arial"/>
          <w:szCs w:val="24"/>
          <w:lang w:val="en-US"/>
        </w:rPr>
        <w:t xml:space="preserve"> </w:t>
      </w:r>
      <w:r w:rsidRPr="00A96252">
        <w:rPr>
          <w:rFonts w:cs="Arial"/>
          <w:szCs w:val="24"/>
          <w:lang w:val="en-US"/>
        </w:rPr>
        <w:t>Second Normal Form applies to relations with composite keys, that is, relations with a primary key composed of two or more attributes.</w:t>
      </w:r>
      <w:r>
        <w:rPr>
          <w:rFonts w:cs="Arial"/>
          <w:szCs w:val="24"/>
          <w:lang w:val="en-US"/>
        </w:rPr>
        <w:t xml:space="preserve"> </w:t>
      </w:r>
      <w:r w:rsidRPr="00A96252">
        <w:rPr>
          <w:rFonts w:cs="Arial"/>
          <w:szCs w:val="24"/>
          <w:lang w:val="en-US"/>
        </w:rPr>
        <w:t>A relation with a single-attribute primary key is automatically in at least 2 NF.</w:t>
      </w:r>
      <w:r>
        <w:rPr>
          <w:rFonts w:cs="Arial"/>
          <w:szCs w:val="24"/>
          <w:lang w:val="en-US"/>
        </w:rPr>
        <w:t xml:space="preserve"> </w:t>
      </w:r>
      <w:r w:rsidRPr="00A96252">
        <w:rPr>
          <w:rFonts w:cs="Arial"/>
          <w:szCs w:val="24"/>
          <w:lang w:val="en-US"/>
        </w:rPr>
        <w:t>The normalization of 1 NF relations to 2 NF involves the removal of partial dependencies.</w:t>
      </w:r>
      <w:r>
        <w:rPr>
          <w:rFonts w:cs="Arial"/>
          <w:szCs w:val="24"/>
          <w:lang w:val="en-US"/>
        </w:rPr>
        <w:t xml:space="preserve"> </w:t>
      </w:r>
      <w:r w:rsidRPr="00A96252">
        <w:rPr>
          <w:rFonts w:cs="Arial"/>
          <w:szCs w:val="24"/>
          <w:lang w:val="en-US"/>
        </w:rPr>
        <w:t>If a partial dependency exists, we remove the partially dependent attribute(s) from the relation by placing them in a new relation along with a copy of their determinant</w:t>
      </w:r>
      <w:r>
        <w:rPr>
          <w:rFonts w:cs="Arial"/>
          <w:szCs w:val="24"/>
          <w:lang w:val="en-US"/>
        </w:rPr>
        <w:t>.</w:t>
      </w:r>
    </w:p>
    <w:p w14:paraId="729239FF" w14:textId="77777777" w:rsidR="00A96252" w:rsidRDefault="00A96252" w:rsidP="00A96252">
      <w:pPr>
        <w:rPr>
          <w:rFonts w:cs="Arial"/>
          <w:szCs w:val="24"/>
          <w:lang w:val="en-US"/>
        </w:rPr>
      </w:pPr>
    </w:p>
    <w:p w14:paraId="0BBDCDD6" w14:textId="77777777" w:rsidR="00E52B1B" w:rsidRDefault="00E52B1B" w:rsidP="00E52B1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2</w:t>
      </w:r>
      <w:r w:rsidRPr="00AE3A3D">
        <w:rPr>
          <w:rFonts w:cs="Arial"/>
          <w:sz w:val="28"/>
          <w:szCs w:val="28"/>
          <w:vertAlign w:val="superscript"/>
          <w:lang w:val="en-US"/>
        </w:rPr>
        <w:t>nd</w:t>
      </w:r>
      <w:r>
        <w:rPr>
          <w:rFonts w:cs="Arial"/>
          <w:sz w:val="28"/>
          <w:szCs w:val="28"/>
          <w:lang w:val="en-US"/>
        </w:rPr>
        <w:t xml:space="preserve"> NF</w:t>
      </w:r>
    </w:p>
    <w:p w14:paraId="0B8E36A8" w14:textId="77777777" w:rsidR="00E52B1B" w:rsidRDefault="00E52B1B" w:rsidP="00E52B1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Employee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2128"/>
      </w:tblGrid>
      <w:tr w:rsidR="00E52B1B" w:rsidRPr="0017787C" w14:paraId="6AD50C64" w14:textId="77777777" w:rsidTr="00E52B1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69D3749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SocialSecurityNumber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3408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Employee</w:t>
            </w:r>
          </w:p>
        </w:tc>
      </w:tr>
      <w:tr w:rsidR="00E52B1B" w:rsidRPr="0017787C" w14:paraId="6ADAA205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95157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051159-056G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3792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Adela Banner</w:t>
            </w:r>
          </w:p>
        </w:tc>
      </w:tr>
      <w:tr w:rsidR="00E52B1B" w:rsidRPr="0017787C" w14:paraId="55016B22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68CAE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lastRenderedPageBreak/>
              <w:t>110684-0056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DA9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Ellis Holt</w:t>
            </w:r>
          </w:p>
        </w:tc>
      </w:tr>
      <w:tr w:rsidR="00E52B1B" w:rsidRPr="0017787C" w14:paraId="370089A8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7CB7F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A04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Ellis Holt</w:t>
            </w:r>
          </w:p>
        </w:tc>
      </w:tr>
      <w:tr w:rsidR="00E52B1B" w:rsidRPr="0017787C" w14:paraId="35DABE7B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DCA2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DEA8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Ralf Cockburn</w:t>
            </w:r>
          </w:p>
        </w:tc>
      </w:tr>
      <w:tr w:rsidR="00E52B1B" w:rsidRPr="0017787C" w14:paraId="315B739B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A3A4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1F4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Ralf Cockburn</w:t>
            </w:r>
          </w:p>
        </w:tc>
      </w:tr>
      <w:tr w:rsidR="00E52B1B" w:rsidRPr="0017787C" w14:paraId="1A8A7E53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EDD79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081169-167S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2E77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Jerome Palmer</w:t>
            </w:r>
          </w:p>
        </w:tc>
      </w:tr>
      <w:tr w:rsidR="00E52B1B" w:rsidRPr="0017787C" w14:paraId="7722D948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CE9A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9729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Hammond Danniel</w:t>
            </w:r>
          </w:p>
        </w:tc>
      </w:tr>
      <w:tr w:rsidR="00E52B1B" w:rsidRPr="0017787C" w14:paraId="16207B0F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693BF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D22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Hammond Danniel</w:t>
            </w:r>
          </w:p>
        </w:tc>
      </w:tr>
      <w:tr w:rsidR="00E52B1B" w:rsidRPr="0017787C" w14:paraId="2B528AAE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DA8F7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031295-132D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069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Cathleen Forrest</w:t>
            </w:r>
          </w:p>
        </w:tc>
      </w:tr>
      <w:tr w:rsidR="00E52B1B" w:rsidRPr="0017787C" w14:paraId="38577A9F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F004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073078-234N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F0E0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Kimmy Terrell</w:t>
            </w:r>
          </w:p>
        </w:tc>
      </w:tr>
    </w:tbl>
    <w:p w14:paraId="0F07F6EA" w14:textId="77777777" w:rsidR="00E52B1B" w:rsidRDefault="00E52B1B" w:rsidP="00E52B1B">
      <w:pPr>
        <w:rPr>
          <w:rFonts w:cs="Arial"/>
          <w:sz w:val="28"/>
          <w:szCs w:val="28"/>
          <w:lang w:val="en-US"/>
        </w:rPr>
      </w:pPr>
    </w:p>
    <w:p w14:paraId="3F98179F" w14:textId="77777777" w:rsidR="00E52B1B" w:rsidRDefault="00E52B1B" w:rsidP="00E52B1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Contract</w:t>
      </w:r>
    </w:p>
    <w:tbl>
      <w:tblPr>
        <w:tblW w:w="94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3"/>
        <w:gridCol w:w="3372"/>
        <w:gridCol w:w="3237"/>
      </w:tblGrid>
      <w:tr w:rsidR="00E52B1B" w:rsidRPr="0017787C" w14:paraId="2DCE5D6E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48CEF379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ContractNumber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321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TargetName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5A9F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TargetAddress</w:t>
            </w:r>
          </w:p>
        </w:tc>
      </w:tr>
      <w:tr w:rsidR="00E52B1B" w:rsidRPr="0017787C" w14:paraId="7E4EEBB9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30C5E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4FF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Mikpoli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53B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Patteristonkatu 3</w:t>
            </w:r>
          </w:p>
        </w:tc>
      </w:tr>
      <w:tr w:rsidR="00E52B1B" w:rsidRPr="0017787C" w14:paraId="5D2E8219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605CA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F61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Mikpoli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C24A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Patteristonkatu 3</w:t>
            </w:r>
          </w:p>
        </w:tc>
      </w:tr>
      <w:tr w:rsidR="00E52B1B" w:rsidRPr="0017787C" w14:paraId="7FD059DB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41E487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201402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FB0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Päämajakoulu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987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Otto Mannisenkatu 10</w:t>
            </w:r>
          </w:p>
        </w:tc>
      </w:tr>
      <w:tr w:rsidR="00E52B1B" w:rsidRPr="0017787C" w14:paraId="4160BF59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42915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201403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F4A7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Akseli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8568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Hallituskatu 7-9</w:t>
            </w:r>
          </w:p>
        </w:tc>
      </w:tr>
      <w:tr w:rsidR="00E52B1B" w:rsidRPr="0017787C" w14:paraId="48833C3C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987A2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249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Elomaan Talo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E342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Pirttiniemenkatu 7</w:t>
            </w:r>
          </w:p>
        </w:tc>
      </w:tr>
      <w:tr w:rsidR="00E52B1B" w:rsidRPr="0017787C" w14:paraId="4885CDDB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A9ACB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452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Elomaan Talo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8FC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Pirttiniemenkatu 7</w:t>
            </w:r>
          </w:p>
        </w:tc>
      </w:tr>
      <w:tr w:rsidR="00E52B1B" w:rsidRPr="0017787C" w14:paraId="54B531ED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7363B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4FF2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Mikkelin Kuntopalvelu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E0F0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Savilahdenkatu 16</w:t>
            </w:r>
          </w:p>
        </w:tc>
      </w:tr>
      <w:tr w:rsidR="00E52B1B" w:rsidRPr="0017787C" w14:paraId="4AE53ED7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929AA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201406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2D0E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Mikkelin I Apteekki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6B2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Porrassalmenkatu 1</w:t>
            </w:r>
          </w:p>
        </w:tc>
      </w:tr>
      <w:tr w:rsidR="00E52B1B" w:rsidRPr="0017787C" w14:paraId="217297AE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89F70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63A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RengasCenter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E0F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Juvantie 77</w:t>
            </w:r>
          </w:p>
        </w:tc>
      </w:tr>
      <w:tr w:rsidR="00E52B1B" w:rsidRPr="0017787C" w14:paraId="2568B5F0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1BA0A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E49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RengasCenter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DE88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Juvantie 77</w:t>
            </w:r>
          </w:p>
        </w:tc>
      </w:tr>
    </w:tbl>
    <w:p w14:paraId="3D188A4F" w14:textId="77777777" w:rsidR="00E52B1B" w:rsidRDefault="00E52B1B" w:rsidP="00E52B1B">
      <w:pPr>
        <w:rPr>
          <w:rFonts w:cs="Arial"/>
          <w:sz w:val="28"/>
          <w:szCs w:val="28"/>
          <w:lang w:val="en-US"/>
        </w:rPr>
      </w:pPr>
    </w:p>
    <w:p w14:paraId="717ED588" w14:textId="77777777" w:rsidR="00E52B1B" w:rsidRDefault="00E52B1B" w:rsidP="00E52B1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Work Done</w:t>
      </w:r>
    </w:p>
    <w:tbl>
      <w:tblPr>
        <w:tblW w:w="5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2057"/>
        <w:gridCol w:w="1354"/>
      </w:tblGrid>
      <w:tr w:rsidR="00E52B1B" w:rsidRPr="0017787C" w14:paraId="3B8231E7" w14:textId="77777777" w:rsidTr="00E52B1B">
        <w:trPr>
          <w:trHeight w:val="30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9D2C4A2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SocialSecurityNumber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15CE490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ContractNumber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702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HoursDone</w:t>
            </w:r>
          </w:p>
        </w:tc>
      </w:tr>
      <w:tr w:rsidR="00E52B1B" w:rsidRPr="0017787C" w14:paraId="7D190595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4B6E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051159-056G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776CA3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9376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16</w:t>
            </w:r>
          </w:p>
        </w:tc>
      </w:tr>
      <w:tr w:rsidR="00E52B1B" w:rsidRPr="0017787C" w14:paraId="144A364F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1EB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C00B02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171C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22</w:t>
            </w:r>
          </w:p>
        </w:tc>
      </w:tr>
      <w:tr w:rsidR="00E52B1B" w:rsidRPr="0017787C" w14:paraId="3478837A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43D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0DF4E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6B50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27</w:t>
            </w:r>
          </w:p>
        </w:tc>
      </w:tr>
      <w:tr w:rsidR="00E52B1B" w:rsidRPr="0017787C" w14:paraId="739A9207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A7A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lastRenderedPageBreak/>
              <w:t>110682-112F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389D3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68A6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14</w:t>
            </w:r>
          </w:p>
        </w:tc>
      </w:tr>
      <w:tr w:rsidR="00E52B1B" w:rsidRPr="0017787C" w14:paraId="54B49FEA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FBB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4BDE5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D90E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33</w:t>
            </w:r>
          </w:p>
        </w:tc>
      </w:tr>
      <w:tr w:rsidR="00E52B1B" w:rsidRPr="0017787C" w14:paraId="5CFAA324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A5D5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081169-167S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19D58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FEF4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15</w:t>
            </w:r>
          </w:p>
        </w:tc>
      </w:tr>
      <w:tr w:rsidR="00E52B1B" w:rsidRPr="0017787C" w14:paraId="1F0A2070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876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34BE9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01E8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21</w:t>
            </w:r>
          </w:p>
        </w:tc>
      </w:tr>
      <w:tr w:rsidR="00E52B1B" w:rsidRPr="0017787C" w14:paraId="3F1311F8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259A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E78A3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CA14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37</w:t>
            </w:r>
          </w:p>
        </w:tc>
      </w:tr>
      <w:tr w:rsidR="00E52B1B" w:rsidRPr="0017787C" w14:paraId="1DC18F2A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337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031295-132D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4CE1A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7BD0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</w:t>
            </w:r>
          </w:p>
        </w:tc>
      </w:tr>
      <w:tr w:rsidR="00E52B1B" w:rsidRPr="0017787C" w14:paraId="19FB5468" w14:textId="77777777" w:rsidTr="00E52B1B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055E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073078-234N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0B779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6C01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25</w:t>
            </w:r>
          </w:p>
        </w:tc>
      </w:tr>
    </w:tbl>
    <w:p w14:paraId="59E1DECA" w14:textId="4E2EC64A" w:rsidR="00E52B1B" w:rsidRDefault="00E52B1B" w:rsidP="00E52B1B">
      <w:pPr>
        <w:rPr>
          <w:rFonts w:cs="Arial"/>
          <w:sz w:val="28"/>
          <w:szCs w:val="28"/>
          <w:lang w:val="en-US"/>
        </w:rPr>
      </w:pPr>
    </w:p>
    <w:p w14:paraId="46A44589" w14:textId="77777777" w:rsidR="00A96252" w:rsidRPr="00A96252" w:rsidRDefault="00A96252" w:rsidP="00A96252">
      <w:pPr>
        <w:pStyle w:val="Heading2"/>
        <w:rPr>
          <w:lang w:val="en-US"/>
        </w:rPr>
      </w:pPr>
      <w:r w:rsidRPr="00A96252">
        <w:rPr>
          <w:lang w:val="en-US"/>
        </w:rPr>
        <w:t>Third Normal Form (3 NF)</w:t>
      </w:r>
    </w:p>
    <w:p w14:paraId="7379D9C6" w14:textId="7345D1FD" w:rsidR="00A96252" w:rsidRDefault="00A96252" w:rsidP="00A96252">
      <w:pPr>
        <w:rPr>
          <w:rFonts w:cs="Arial"/>
          <w:sz w:val="28"/>
          <w:szCs w:val="28"/>
          <w:lang w:val="en-US"/>
        </w:rPr>
      </w:pPr>
      <w:r w:rsidRPr="00A96252">
        <w:rPr>
          <w:rFonts w:cs="Arial"/>
          <w:sz w:val="28"/>
          <w:szCs w:val="28"/>
          <w:lang w:val="en-US"/>
        </w:rPr>
        <w:t>A relation that is in first and second normal form and in which no non-primary –key attribute is transitively dependent on the primary key.</w:t>
      </w:r>
      <w:r>
        <w:rPr>
          <w:rFonts w:cs="Arial"/>
          <w:sz w:val="28"/>
          <w:szCs w:val="28"/>
          <w:lang w:val="en-US"/>
        </w:rPr>
        <w:t xml:space="preserve"> </w:t>
      </w:r>
      <w:r w:rsidRPr="00A96252">
        <w:rPr>
          <w:rFonts w:cs="Arial"/>
          <w:sz w:val="28"/>
          <w:szCs w:val="28"/>
          <w:lang w:val="en-US"/>
        </w:rPr>
        <w:t>The normalization of 2 NF relations to 3 NF involves the removal of transitive dependencies.</w:t>
      </w:r>
      <w:r>
        <w:rPr>
          <w:rFonts w:cs="Arial"/>
          <w:sz w:val="28"/>
          <w:szCs w:val="28"/>
          <w:lang w:val="en-US"/>
        </w:rPr>
        <w:t xml:space="preserve"> </w:t>
      </w:r>
      <w:r w:rsidRPr="00A96252">
        <w:rPr>
          <w:rFonts w:cs="Arial"/>
          <w:sz w:val="28"/>
          <w:szCs w:val="28"/>
          <w:lang w:val="en-US"/>
        </w:rPr>
        <w:t>If a transitive dependency exists, we remove the transitively dependent attribute(s) from the relation by placing the attribute(s) in a new relation along with a copy of the determinant.</w:t>
      </w:r>
    </w:p>
    <w:p w14:paraId="54D2B458" w14:textId="77777777" w:rsidR="00A96252" w:rsidRDefault="00A96252" w:rsidP="00E52B1B">
      <w:pPr>
        <w:rPr>
          <w:rFonts w:cs="Arial"/>
          <w:sz w:val="28"/>
          <w:szCs w:val="28"/>
          <w:lang w:val="en-US"/>
        </w:rPr>
      </w:pPr>
    </w:p>
    <w:p w14:paraId="492CD063" w14:textId="77777777" w:rsidR="00E52B1B" w:rsidRDefault="00E52B1B" w:rsidP="00E52B1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3</w:t>
      </w:r>
      <w:r w:rsidRPr="00AE3A3D">
        <w:rPr>
          <w:rFonts w:cs="Arial"/>
          <w:sz w:val="28"/>
          <w:szCs w:val="28"/>
          <w:vertAlign w:val="superscript"/>
          <w:lang w:val="en-US"/>
        </w:rPr>
        <w:t>rd</w:t>
      </w:r>
      <w:r>
        <w:rPr>
          <w:rFonts w:cs="Arial"/>
          <w:sz w:val="28"/>
          <w:szCs w:val="28"/>
          <w:lang w:val="en-US"/>
        </w:rPr>
        <w:t xml:space="preserve"> NF</w:t>
      </w:r>
    </w:p>
    <w:p w14:paraId="57433A1C" w14:textId="77777777" w:rsidR="00E52B1B" w:rsidRDefault="00E52B1B" w:rsidP="00E52B1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Contract</w:t>
      </w:r>
    </w:p>
    <w:tbl>
      <w:tblPr>
        <w:tblW w:w="62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3"/>
        <w:gridCol w:w="3372"/>
      </w:tblGrid>
      <w:tr w:rsidR="00E52B1B" w:rsidRPr="0017787C" w14:paraId="58789B36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49191D56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ContractNumber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4BEC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TargetName</w:t>
            </w:r>
          </w:p>
        </w:tc>
      </w:tr>
      <w:tr w:rsidR="00E52B1B" w:rsidRPr="0017787C" w14:paraId="191897A0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757D6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71D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Mikpoli</w:t>
            </w:r>
          </w:p>
        </w:tc>
      </w:tr>
      <w:tr w:rsidR="00E52B1B" w:rsidRPr="0017787C" w14:paraId="08F01822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DA526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7C57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Mikpoli</w:t>
            </w:r>
          </w:p>
        </w:tc>
      </w:tr>
      <w:tr w:rsidR="00E52B1B" w:rsidRPr="0017787C" w14:paraId="044EEADD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A9402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201402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11C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Päämajakoulu</w:t>
            </w:r>
          </w:p>
        </w:tc>
      </w:tr>
      <w:tr w:rsidR="00E52B1B" w:rsidRPr="0017787C" w14:paraId="6470C477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4DA47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201403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C64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Akseli</w:t>
            </w:r>
          </w:p>
        </w:tc>
      </w:tr>
      <w:tr w:rsidR="00E52B1B" w:rsidRPr="0017787C" w14:paraId="78F1F164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DF80C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D700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Elomaan Talo</w:t>
            </w:r>
          </w:p>
        </w:tc>
      </w:tr>
      <w:tr w:rsidR="00E52B1B" w:rsidRPr="0017787C" w14:paraId="03AD928D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673B9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7DB5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Elomaan Talo</w:t>
            </w:r>
          </w:p>
        </w:tc>
      </w:tr>
      <w:tr w:rsidR="00E52B1B" w:rsidRPr="0017787C" w14:paraId="6DEDD43A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BE033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C81C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Mikkelin Kuntopalvelu</w:t>
            </w:r>
          </w:p>
        </w:tc>
      </w:tr>
      <w:tr w:rsidR="00E52B1B" w:rsidRPr="0017787C" w14:paraId="2B65189C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3B13A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lastRenderedPageBreak/>
              <w:t>201406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D729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Mikkelin I Apteekki</w:t>
            </w:r>
          </w:p>
        </w:tc>
      </w:tr>
      <w:tr w:rsidR="00E52B1B" w:rsidRPr="0017787C" w14:paraId="7FBCE93A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DF4E8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591F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RengasCenter</w:t>
            </w:r>
          </w:p>
        </w:tc>
      </w:tr>
      <w:tr w:rsidR="00E52B1B" w:rsidRPr="0017787C" w14:paraId="7459530C" w14:textId="77777777" w:rsidTr="00E52B1B">
        <w:trPr>
          <w:trHeight w:val="300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56BA" w14:textId="77777777" w:rsidR="00E52B1B" w:rsidRPr="0017787C" w:rsidRDefault="00E52B1B" w:rsidP="00E52B1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CC67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RengasCenter</w:t>
            </w:r>
          </w:p>
        </w:tc>
      </w:tr>
    </w:tbl>
    <w:p w14:paraId="21D3E614" w14:textId="77777777" w:rsidR="00E52B1B" w:rsidRDefault="00E52B1B" w:rsidP="00E52B1B">
      <w:pPr>
        <w:rPr>
          <w:rFonts w:cs="Arial"/>
          <w:sz w:val="28"/>
          <w:szCs w:val="28"/>
          <w:lang w:val="en-US"/>
        </w:rPr>
      </w:pPr>
    </w:p>
    <w:p w14:paraId="592E4456" w14:textId="77777777" w:rsidR="00E52B1B" w:rsidRDefault="00E52B1B" w:rsidP="00E52B1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Target</w:t>
      </w:r>
    </w:p>
    <w:tbl>
      <w:tblPr>
        <w:tblW w:w="6609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2"/>
        <w:gridCol w:w="3237"/>
      </w:tblGrid>
      <w:tr w:rsidR="00E52B1B" w:rsidRPr="0017787C" w14:paraId="1991F90C" w14:textId="77777777" w:rsidTr="00E52B1B">
        <w:trPr>
          <w:trHeight w:val="300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F00847C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TargetName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82CE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TargetAddress</w:t>
            </w:r>
          </w:p>
        </w:tc>
      </w:tr>
      <w:tr w:rsidR="00E52B1B" w:rsidRPr="0017787C" w14:paraId="148BC238" w14:textId="77777777" w:rsidTr="00E52B1B">
        <w:trPr>
          <w:trHeight w:val="300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FD88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Mikpoli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F86A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Patteristonkatu 3</w:t>
            </w:r>
          </w:p>
        </w:tc>
      </w:tr>
      <w:tr w:rsidR="00E52B1B" w:rsidRPr="0017787C" w14:paraId="0E051846" w14:textId="77777777" w:rsidTr="00E52B1B">
        <w:trPr>
          <w:trHeight w:val="300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8B4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Mikpoli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E237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Patteristonkatu 3</w:t>
            </w:r>
          </w:p>
        </w:tc>
      </w:tr>
      <w:tr w:rsidR="00E52B1B" w:rsidRPr="0017787C" w14:paraId="2EA26F8F" w14:textId="77777777" w:rsidTr="00E52B1B">
        <w:trPr>
          <w:trHeight w:val="300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E30F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Päämajakoulu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A80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Otto Mannisenkatu 10</w:t>
            </w:r>
          </w:p>
        </w:tc>
      </w:tr>
      <w:tr w:rsidR="00E52B1B" w:rsidRPr="0017787C" w14:paraId="0A459116" w14:textId="77777777" w:rsidTr="00E52B1B">
        <w:trPr>
          <w:trHeight w:val="300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985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Akseli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2D52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Hallituskatu 7-9</w:t>
            </w:r>
          </w:p>
        </w:tc>
      </w:tr>
      <w:tr w:rsidR="00E52B1B" w:rsidRPr="0017787C" w14:paraId="1BFAFA1A" w14:textId="77777777" w:rsidTr="00E52B1B">
        <w:trPr>
          <w:trHeight w:val="300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BAD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Elomaan Talo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306F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Pirttiniemenkatu 7</w:t>
            </w:r>
          </w:p>
        </w:tc>
      </w:tr>
      <w:tr w:rsidR="00E52B1B" w:rsidRPr="0017787C" w14:paraId="5CEB5806" w14:textId="77777777" w:rsidTr="00E52B1B">
        <w:trPr>
          <w:trHeight w:val="300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80F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Elomaan Talo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CB6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Pirttiniemenkatu 7</w:t>
            </w:r>
          </w:p>
        </w:tc>
      </w:tr>
      <w:tr w:rsidR="00E52B1B" w:rsidRPr="0017787C" w14:paraId="268217FC" w14:textId="77777777" w:rsidTr="00E52B1B">
        <w:trPr>
          <w:trHeight w:val="300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CDD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Mikkelin Kuntopalvelu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E3DA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Savilahdenkatu 16</w:t>
            </w:r>
          </w:p>
        </w:tc>
      </w:tr>
      <w:tr w:rsidR="00E52B1B" w:rsidRPr="0017787C" w14:paraId="193A0B69" w14:textId="77777777" w:rsidTr="00E52B1B">
        <w:trPr>
          <w:trHeight w:val="300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E6B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Mikkelin I Apteekki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5E28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Porrassalmenkatu 1</w:t>
            </w:r>
          </w:p>
        </w:tc>
      </w:tr>
      <w:tr w:rsidR="00E52B1B" w:rsidRPr="0017787C" w14:paraId="6B7B58A0" w14:textId="77777777" w:rsidTr="00E52B1B">
        <w:trPr>
          <w:trHeight w:val="300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7DC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RengasCenter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4150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Juvantie 77</w:t>
            </w:r>
          </w:p>
        </w:tc>
      </w:tr>
      <w:tr w:rsidR="00E52B1B" w:rsidRPr="0017787C" w14:paraId="0D0BAD20" w14:textId="77777777" w:rsidTr="00E52B1B">
        <w:trPr>
          <w:trHeight w:val="300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E5A9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RengasCenter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832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Juvantie 77</w:t>
            </w:r>
          </w:p>
        </w:tc>
      </w:tr>
    </w:tbl>
    <w:p w14:paraId="13FD58A1" w14:textId="77777777" w:rsidR="00E52B1B" w:rsidRDefault="00E52B1B" w:rsidP="00E52B1B">
      <w:pPr>
        <w:rPr>
          <w:rFonts w:cs="Arial"/>
          <w:sz w:val="28"/>
          <w:szCs w:val="28"/>
          <w:lang w:val="en-US"/>
        </w:rPr>
      </w:pPr>
    </w:p>
    <w:p w14:paraId="793DCE35" w14:textId="77777777" w:rsidR="00E52B1B" w:rsidRDefault="00E52B1B" w:rsidP="00E52B1B">
      <w:pPr>
        <w:rPr>
          <w:rFonts w:cs="Arial"/>
          <w:sz w:val="28"/>
          <w:szCs w:val="28"/>
          <w:lang w:val="en-US"/>
        </w:rPr>
        <w:sectPr w:rsidR="00E52B1B" w:rsidSect="00E52B1B">
          <w:pgSz w:w="16838" w:h="11906" w:orient="landscape"/>
          <w:pgMar w:top="1134" w:right="1417" w:bottom="1134" w:left="1417" w:header="708" w:footer="708" w:gutter="0"/>
          <w:cols w:space="708"/>
          <w:docGrid w:linePitch="360"/>
        </w:sectPr>
      </w:pPr>
    </w:p>
    <w:p w14:paraId="531CD086" w14:textId="26228167" w:rsidR="00E52B1B" w:rsidRDefault="00E52B1B" w:rsidP="00E52B1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lastRenderedPageBreak/>
        <w:t>Physical SQL database</w:t>
      </w:r>
    </w:p>
    <w:p w14:paraId="14CB262F" w14:textId="4A9C8E09" w:rsidR="00E4666B" w:rsidRDefault="00E4666B" w:rsidP="00E52B1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Employee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"/>
        <w:gridCol w:w="2515"/>
        <w:gridCol w:w="2128"/>
      </w:tblGrid>
      <w:tr w:rsidR="00E52B1B" w:rsidRPr="0017787C" w14:paraId="523903DD" w14:textId="77777777" w:rsidTr="00E4666B">
        <w:trPr>
          <w:trHeight w:val="3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3787588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Id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1958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SocialSecurityNumber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16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Employee</w:t>
            </w:r>
          </w:p>
        </w:tc>
      </w:tr>
      <w:tr w:rsidR="00E52B1B" w:rsidRPr="0017787C" w14:paraId="020A4A4A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27FF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9655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051159-056G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60D8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Adela Banner</w:t>
            </w:r>
          </w:p>
        </w:tc>
      </w:tr>
      <w:tr w:rsidR="00E52B1B" w:rsidRPr="0017787C" w14:paraId="25765796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77FC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ED2EA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491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Ellis Holt</w:t>
            </w:r>
          </w:p>
        </w:tc>
      </w:tr>
      <w:tr w:rsidR="00E52B1B" w:rsidRPr="0017787C" w14:paraId="6E0ACEA3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EEBB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56295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E87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Ralf Cockburn</w:t>
            </w:r>
          </w:p>
        </w:tc>
      </w:tr>
      <w:tr w:rsidR="00E52B1B" w:rsidRPr="0017787C" w14:paraId="651F9F66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22B4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91CBE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081169-167S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9E8F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Jerome Palmer</w:t>
            </w:r>
          </w:p>
        </w:tc>
      </w:tr>
      <w:tr w:rsidR="00E52B1B" w:rsidRPr="0017787C" w14:paraId="5D272747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02F9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10351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13B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Hammond Danniel</w:t>
            </w:r>
          </w:p>
        </w:tc>
      </w:tr>
      <w:tr w:rsidR="00E52B1B" w:rsidRPr="0017787C" w14:paraId="6BF1D39C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C508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58F83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031295-132D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52A2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Cathleen Forrest</w:t>
            </w:r>
          </w:p>
        </w:tc>
      </w:tr>
      <w:tr w:rsidR="00E52B1B" w:rsidRPr="0017787C" w14:paraId="3FEBD655" w14:textId="77777777" w:rsidTr="00E52B1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01CE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218AD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073078-234N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5A59" w14:textId="77777777" w:rsidR="00E52B1B" w:rsidRPr="0017787C" w:rsidRDefault="00E52B1B" w:rsidP="00E52B1B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Kimmy Terrell</w:t>
            </w:r>
          </w:p>
        </w:tc>
      </w:tr>
    </w:tbl>
    <w:p w14:paraId="558A5817" w14:textId="4AB45C53" w:rsidR="00E52B1B" w:rsidRDefault="00E4666B" w:rsidP="00E52B1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 </w:t>
      </w:r>
    </w:p>
    <w:p w14:paraId="0446C73B" w14:textId="18A251A2" w:rsidR="00E4666B" w:rsidRPr="00A24C55" w:rsidRDefault="00E4666B" w:rsidP="00E52B1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977"/>
        <w:gridCol w:w="2538"/>
      </w:tblGrid>
      <w:tr w:rsidR="00E4666B" w:rsidRPr="00872965" w14:paraId="2BAD4624" w14:textId="77777777" w:rsidTr="00E52B1B">
        <w:trPr>
          <w:trHeight w:val="585"/>
        </w:trPr>
        <w:tc>
          <w:tcPr>
            <w:tcW w:w="0" w:type="auto"/>
            <w:shd w:val="clear" w:color="auto" w:fill="92D050"/>
            <w:noWrap/>
            <w:hideMark/>
          </w:tcPr>
          <w:p w14:paraId="376242B2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4FA5866C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ContractNumber</w:t>
            </w:r>
          </w:p>
        </w:tc>
        <w:tc>
          <w:tcPr>
            <w:tcW w:w="0" w:type="auto"/>
            <w:noWrap/>
            <w:hideMark/>
          </w:tcPr>
          <w:p w14:paraId="1C22BC52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TargetName</w:t>
            </w:r>
          </w:p>
        </w:tc>
      </w:tr>
      <w:tr w:rsidR="00E4666B" w:rsidRPr="00872965" w14:paraId="00B22EF4" w14:textId="77777777" w:rsidTr="00E52B1B">
        <w:trPr>
          <w:trHeight w:val="315"/>
        </w:trPr>
        <w:tc>
          <w:tcPr>
            <w:tcW w:w="0" w:type="auto"/>
            <w:noWrap/>
            <w:hideMark/>
          </w:tcPr>
          <w:p w14:paraId="3168953E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4322DEA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201401</w:t>
            </w:r>
          </w:p>
        </w:tc>
        <w:tc>
          <w:tcPr>
            <w:tcW w:w="0" w:type="auto"/>
            <w:noWrap/>
            <w:hideMark/>
          </w:tcPr>
          <w:p w14:paraId="64181AEF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Mikpoli</w:t>
            </w:r>
          </w:p>
        </w:tc>
      </w:tr>
      <w:tr w:rsidR="00E4666B" w:rsidRPr="00872965" w14:paraId="3013FB76" w14:textId="77777777" w:rsidTr="00E52B1B">
        <w:trPr>
          <w:trHeight w:val="315"/>
        </w:trPr>
        <w:tc>
          <w:tcPr>
            <w:tcW w:w="0" w:type="auto"/>
            <w:noWrap/>
            <w:hideMark/>
          </w:tcPr>
          <w:p w14:paraId="3A77594E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FA9E985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201402</w:t>
            </w:r>
          </w:p>
        </w:tc>
        <w:tc>
          <w:tcPr>
            <w:tcW w:w="0" w:type="auto"/>
            <w:noWrap/>
            <w:hideMark/>
          </w:tcPr>
          <w:p w14:paraId="0470412D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Päämajakoulu</w:t>
            </w:r>
          </w:p>
        </w:tc>
      </w:tr>
      <w:tr w:rsidR="00E4666B" w:rsidRPr="00872965" w14:paraId="47E6F7D3" w14:textId="77777777" w:rsidTr="00E52B1B">
        <w:trPr>
          <w:trHeight w:val="315"/>
        </w:trPr>
        <w:tc>
          <w:tcPr>
            <w:tcW w:w="0" w:type="auto"/>
            <w:noWrap/>
            <w:hideMark/>
          </w:tcPr>
          <w:p w14:paraId="09A2B65C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23AAEC1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201403</w:t>
            </w:r>
          </w:p>
        </w:tc>
        <w:tc>
          <w:tcPr>
            <w:tcW w:w="0" w:type="auto"/>
            <w:noWrap/>
            <w:hideMark/>
          </w:tcPr>
          <w:p w14:paraId="604EF8F4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Akseli</w:t>
            </w:r>
          </w:p>
        </w:tc>
      </w:tr>
      <w:tr w:rsidR="00E4666B" w:rsidRPr="00872965" w14:paraId="74C1BFA9" w14:textId="77777777" w:rsidTr="00E52B1B">
        <w:trPr>
          <w:trHeight w:val="315"/>
        </w:trPr>
        <w:tc>
          <w:tcPr>
            <w:tcW w:w="0" w:type="auto"/>
            <w:noWrap/>
            <w:hideMark/>
          </w:tcPr>
          <w:p w14:paraId="380E2D66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2F07634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201404</w:t>
            </w:r>
          </w:p>
        </w:tc>
        <w:tc>
          <w:tcPr>
            <w:tcW w:w="0" w:type="auto"/>
            <w:noWrap/>
            <w:hideMark/>
          </w:tcPr>
          <w:p w14:paraId="2DF35BB2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Elomaan Talo</w:t>
            </w:r>
          </w:p>
        </w:tc>
      </w:tr>
      <w:tr w:rsidR="00E4666B" w:rsidRPr="00872965" w14:paraId="5526FF03" w14:textId="77777777" w:rsidTr="00E52B1B">
        <w:trPr>
          <w:trHeight w:val="315"/>
        </w:trPr>
        <w:tc>
          <w:tcPr>
            <w:tcW w:w="0" w:type="auto"/>
            <w:noWrap/>
            <w:hideMark/>
          </w:tcPr>
          <w:p w14:paraId="47E2A79C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D44F731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201405</w:t>
            </w:r>
          </w:p>
        </w:tc>
        <w:tc>
          <w:tcPr>
            <w:tcW w:w="0" w:type="auto"/>
            <w:noWrap/>
            <w:hideMark/>
          </w:tcPr>
          <w:p w14:paraId="39CC05BE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Mikkelin Kuntopalvelu</w:t>
            </w:r>
          </w:p>
        </w:tc>
      </w:tr>
      <w:tr w:rsidR="00E4666B" w:rsidRPr="00872965" w14:paraId="55347C19" w14:textId="77777777" w:rsidTr="00E52B1B">
        <w:trPr>
          <w:trHeight w:val="315"/>
        </w:trPr>
        <w:tc>
          <w:tcPr>
            <w:tcW w:w="0" w:type="auto"/>
            <w:noWrap/>
            <w:hideMark/>
          </w:tcPr>
          <w:p w14:paraId="5411EEBB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4F005134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201406</w:t>
            </w:r>
          </w:p>
        </w:tc>
        <w:tc>
          <w:tcPr>
            <w:tcW w:w="0" w:type="auto"/>
            <w:noWrap/>
            <w:hideMark/>
          </w:tcPr>
          <w:p w14:paraId="5A38067D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Mikkelin I Apteekki</w:t>
            </w:r>
          </w:p>
        </w:tc>
      </w:tr>
      <w:tr w:rsidR="00E4666B" w:rsidRPr="00872965" w14:paraId="63530447" w14:textId="77777777" w:rsidTr="00E52B1B">
        <w:trPr>
          <w:trHeight w:val="315"/>
        </w:trPr>
        <w:tc>
          <w:tcPr>
            <w:tcW w:w="0" w:type="auto"/>
            <w:noWrap/>
            <w:hideMark/>
          </w:tcPr>
          <w:p w14:paraId="5989ADD6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11DED405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201407</w:t>
            </w:r>
          </w:p>
        </w:tc>
        <w:tc>
          <w:tcPr>
            <w:tcW w:w="0" w:type="auto"/>
            <w:noWrap/>
            <w:hideMark/>
          </w:tcPr>
          <w:p w14:paraId="2C787F29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RengasCenter</w:t>
            </w:r>
          </w:p>
        </w:tc>
      </w:tr>
      <w:tr w:rsidR="00E4666B" w:rsidRPr="00872965" w14:paraId="220280C8" w14:textId="77777777" w:rsidTr="00E52B1B">
        <w:trPr>
          <w:trHeight w:val="315"/>
        </w:trPr>
        <w:tc>
          <w:tcPr>
            <w:tcW w:w="0" w:type="auto"/>
            <w:noWrap/>
            <w:hideMark/>
          </w:tcPr>
          <w:p w14:paraId="02D80D5C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lastRenderedPageBreak/>
              <w:t>10</w:t>
            </w:r>
          </w:p>
        </w:tc>
        <w:tc>
          <w:tcPr>
            <w:tcW w:w="0" w:type="auto"/>
            <w:hideMark/>
          </w:tcPr>
          <w:p w14:paraId="358535AC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201407</w:t>
            </w:r>
          </w:p>
        </w:tc>
        <w:tc>
          <w:tcPr>
            <w:tcW w:w="0" w:type="auto"/>
            <w:noWrap/>
            <w:hideMark/>
          </w:tcPr>
          <w:p w14:paraId="5268EA9E" w14:textId="77777777" w:rsidR="00E4666B" w:rsidRPr="00872965" w:rsidRDefault="00E4666B" w:rsidP="00E52B1B">
            <w:pPr>
              <w:rPr>
                <w:rFonts w:cs="Arial"/>
                <w:szCs w:val="24"/>
              </w:rPr>
            </w:pPr>
            <w:r w:rsidRPr="00872965">
              <w:rPr>
                <w:rFonts w:cs="Arial"/>
                <w:szCs w:val="24"/>
              </w:rPr>
              <w:t>RengasCenter</w:t>
            </w:r>
          </w:p>
        </w:tc>
      </w:tr>
    </w:tbl>
    <w:p w14:paraId="55134FCC" w14:textId="77777777" w:rsidR="00E52B1B" w:rsidRDefault="00E52B1B" w:rsidP="00E52B1B">
      <w:pPr>
        <w:rPr>
          <w:rFonts w:cs="Arial"/>
          <w:szCs w:val="24"/>
          <w:lang w:val="en-US"/>
        </w:rPr>
      </w:pPr>
    </w:p>
    <w:p w14:paraId="48628871" w14:textId="77777777" w:rsidR="00E4666B" w:rsidRDefault="00E4666B" w:rsidP="00E4666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Target</w:t>
      </w:r>
    </w:p>
    <w:tbl>
      <w:tblPr>
        <w:tblW w:w="0" w:type="auto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2462"/>
        <w:gridCol w:w="2489"/>
      </w:tblGrid>
      <w:tr w:rsidR="00E4666B" w:rsidRPr="0017787C" w14:paraId="3919F4D2" w14:textId="77777777" w:rsidTr="00E4666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F9691FC" w14:textId="6FB4950F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7191FCF" w14:textId="7FDA2A52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TargetName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09FC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TargetAddress</w:t>
            </w:r>
          </w:p>
        </w:tc>
      </w:tr>
      <w:tr w:rsidR="00E4666B" w:rsidRPr="0017787C" w14:paraId="137A116B" w14:textId="77777777" w:rsidTr="00E4666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F480" w14:textId="7DC74440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E1D3" w14:textId="7E6B56AC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Mikpoli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24B6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Patteristonkatu 3</w:t>
            </w:r>
          </w:p>
        </w:tc>
      </w:tr>
      <w:tr w:rsidR="00E4666B" w:rsidRPr="0017787C" w14:paraId="72E423F7" w14:textId="77777777" w:rsidTr="00E4666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F4C7" w14:textId="6714F682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779D" w14:textId="77597100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Päämajakoulu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7EF4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Otto Mannisenkatu 10</w:t>
            </w:r>
          </w:p>
        </w:tc>
      </w:tr>
      <w:tr w:rsidR="00E4666B" w:rsidRPr="0017787C" w14:paraId="6D1DD402" w14:textId="77777777" w:rsidTr="00E4666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5637" w14:textId="2A41B9E3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A5F4" w14:textId="65CB3FCC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Akseli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58C9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Hallituskatu 7-9</w:t>
            </w:r>
          </w:p>
        </w:tc>
      </w:tr>
      <w:tr w:rsidR="00E4666B" w:rsidRPr="0017787C" w14:paraId="3B8111B4" w14:textId="77777777" w:rsidTr="00E4666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100F" w14:textId="3684F914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4B63" w14:textId="6807656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Elomaan Talo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D5C7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Pirttiniemenkatu 7</w:t>
            </w:r>
          </w:p>
        </w:tc>
      </w:tr>
      <w:tr w:rsidR="00E4666B" w:rsidRPr="0017787C" w14:paraId="062A29A3" w14:textId="77777777" w:rsidTr="00E4666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22F3" w14:textId="26545646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FB22" w14:textId="28D70204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Elomaan Talo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31E7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Pirttiniemenkatu 7</w:t>
            </w:r>
          </w:p>
        </w:tc>
      </w:tr>
      <w:tr w:rsidR="00E4666B" w:rsidRPr="0017787C" w14:paraId="14B4B9FE" w14:textId="77777777" w:rsidTr="00E4666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66D9" w14:textId="0C7E8563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06F8" w14:textId="37CAB9C4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Mikkelin Kuntopalvelu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06C7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Savilahdenkatu 16</w:t>
            </w:r>
          </w:p>
        </w:tc>
      </w:tr>
      <w:tr w:rsidR="00E4666B" w:rsidRPr="0017787C" w14:paraId="6343A747" w14:textId="77777777" w:rsidTr="00E4666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5D28" w14:textId="6CCFE52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F380" w14:textId="3C877A15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Mikkelin I Apteekki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787A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Porrassalmenkatu 1</w:t>
            </w:r>
          </w:p>
        </w:tc>
      </w:tr>
      <w:tr w:rsidR="00E4666B" w:rsidRPr="0017787C" w14:paraId="4C9BF34E" w14:textId="77777777" w:rsidTr="00E4666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A30A" w14:textId="7E97003A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2928" w14:textId="62F9A61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RengasCenter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BF9E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Juvantie 77</w:t>
            </w:r>
          </w:p>
        </w:tc>
      </w:tr>
      <w:tr w:rsidR="00E4666B" w:rsidRPr="0017787C" w14:paraId="1F915F54" w14:textId="77777777" w:rsidTr="00E4666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573C" w14:textId="01F0A30A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>
              <w:rPr>
                <w:rFonts w:eastAsia="Times New Roman" w:cs="Arial"/>
                <w:color w:val="000000"/>
                <w:lang w:eastAsia="fi-FI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C830" w14:textId="3C2C7293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RengasCenter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8C8A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Juvantie 77</w:t>
            </w:r>
          </w:p>
        </w:tc>
      </w:tr>
    </w:tbl>
    <w:p w14:paraId="174517E0" w14:textId="07AB74C1" w:rsidR="00E52B1B" w:rsidRDefault="00E52B1B" w:rsidP="00563445">
      <w:pPr>
        <w:rPr>
          <w:rFonts w:cs="Arial"/>
          <w:szCs w:val="24"/>
          <w:lang w:val="en-US"/>
        </w:rPr>
      </w:pPr>
    </w:p>
    <w:p w14:paraId="78F46F79" w14:textId="77777777" w:rsidR="00E4666B" w:rsidRDefault="00E4666B" w:rsidP="00E4666B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Work Done</w:t>
      </w:r>
    </w:p>
    <w:tbl>
      <w:tblPr>
        <w:tblW w:w="5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2057"/>
        <w:gridCol w:w="1354"/>
      </w:tblGrid>
      <w:tr w:rsidR="00E4666B" w:rsidRPr="0017787C" w14:paraId="5E6D58A9" w14:textId="77777777" w:rsidTr="00445F18">
        <w:trPr>
          <w:trHeight w:val="300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4655BC2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SocialSecurityNumber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4F7E0368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ContractNumber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9622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HoursDone</w:t>
            </w:r>
          </w:p>
        </w:tc>
      </w:tr>
      <w:tr w:rsidR="00E4666B" w:rsidRPr="0017787C" w14:paraId="552873D6" w14:textId="77777777" w:rsidTr="00445F18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4215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051159-056G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6EEAE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54E3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16</w:t>
            </w:r>
          </w:p>
        </w:tc>
      </w:tr>
      <w:tr w:rsidR="00E4666B" w:rsidRPr="0017787C" w14:paraId="359ECEB9" w14:textId="77777777" w:rsidTr="00445F18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BDC0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C1C88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6692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22</w:t>
            </w:r>
          </w:p>
        </w:tc>
      </w:tr>
      <w:tr w:rsidR="00E4666B" w:rsidRPr="0017787C" w14:paraId="736A742B" w14:textId="77777777" w:rsidTr="00445F18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6753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110684-0056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1A602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5FD0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27</w:t>
            </w:r>
          </w:p>
        </w:tc>
      </w:tr>
      <w:tr w:rsidR="00E4666B" w:rsidRPr="0017787C" w14:paraId="21EBF629" w14:textId="77777777" w:rsidTr="00445F18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8C02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30245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C6DE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14</w:t>
            </w:r>
          </w:p>
        </w:tc>
      </w:tr>
      <w:tr w:rsidR="00E4666B" w:rsidRPr="0017787C" w14:paraId="19F8F7A9" w14:textId="77777777" w:rsidTr="00445F18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4F9E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110682-112F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E609A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C5B1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33</w:t>
            </w:r>
          </w:p>
        </w:tc>
      </w:tr>
      <w:tr w:rsidR="00E4666B" w:rsidRPr="0017787C" w14:paraId="54BFDA31" w14:textId="77777777" w:rsidTr="00445F18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D87F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081169-167S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B72A1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52F1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15</w:t>
            </w:r>
          </w:p>
        </w:tc>
      </w:tr>
      <w:tr w:rsidR="00E4666B" w:rsidRPr="0017787C" w14:paraId="4826E47A" w14:textId="77777777" w:rsidTr="00445F18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6031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12233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D5AC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21</w:t>
            </w:r>
          </w:p>
        </w:tc>
      </w:tr>
      <w:tr w:rsidR="00E4666B" w:rsidRPr="0017787C" w14:paraId="5DB0E365" w14:textId="77777777" w:rsidTr="00445F18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F09E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230899-178K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69E24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7C28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37</w:t>
            </w:r>
          </w:p>
        </w:tc>
      </w:tr>
      <w:tr w:rsidR="00E4666B" w:rsidRPr="0017787C" w14:paraId="16D60976" w14:textId="77777777" w:rsidTr="00445F18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83DD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lastRenderedPageBreak/>
              <w:t>031295-132D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F9DE3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D6D1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11</w:t>
            </w:r>
          </w:p>
        </w:tc>
      </w:tr>
      <w:tr w:rsidR="00E4666B" w:rsidRPr="0017787C" w14:paraId="4449E0CC" w14:textId="77777777" w:rsidTr="00445F18">
        <w:trPr>
          <w:trHeight w:val="3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5BF2C" w14:textId="77777777" w:rsidR="00E4666B" w:rsidRPr="0017787C" w:rsidRDefault="00E4666B" w:rsidP="00445F18">
            <w:pPr>
              <w:spacing w:line="240" w:lineRule="auto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073078-234N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3C384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201407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7233" w14:textId="77777777" w:rsidR="00E4666B" w:rsidRPr="0017787C" w:rsidRDefault="00E4666B" w:rsidP="00445F18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fi-FI"/>
              </w:rPr>
            </w:pPr>
            <w:r w:rsidRPr="0017787C">
              <w:rPr>
                <w:rFonts w:eastAsia="Times New Roman" w:cs="Arial"/>
                <w:color w:val="000000"/>
                <w:lang w:eastAsia="fi-FI"/>
              </w:rPr>
              <w:t>25</w:t>
            </w:r>
          </w:p>
        </w:tc>
      </w:tr>
    </w:tbl>
    <w:p w14:paraId="57AAB37B" w14:textId="77777777" w:rsidR="00E4666B" w:rsidRPr="004B23A2" w:rsidRDefault="00E4666B" w:rsidP="00563445">
      <w:pPr>
        <w:rPr>
          <w:rFonts w:cs="Arial"/>
          <w:szCs w:val="24"/>
          <w:lang w:val="en-US"/>
        </w:rPr>
      </w:pPr>
    </w:p>
    <w:p w14:paraId="6FE5CE78" w14:textId="67E8C1B1" w:rsidR="007A1B38" w:rsidRPr="000479DF" w:rsidRDefault="00CF1FA4" w:rsidP="00B036EC">
      <w:pPr>
        <w:pStyle w:val="Lhteet-otsikko"/>
      </w:pPr>
      <w:bookmarkStart w:id="5" w:name="_Toc509062685"/>
      <w:r w:rsidRPr="000479DF">
        <w:t>REFERENCES</w:t>
      </w:r>
      <w:bookmarkEnd w:id="5"/>
      <w:r w:rsidR="00B963D9" w:rsidRPr="000479DF">
        <w:t xml:space="preserve"> </w:t>
      </w:r>
    </w:p>
    <w:p w14:paraId="5E2EBD1D" w14:textId="79B3E54E" w:rsidR="00B963D9" w:rsidRDefault="00B963D9" w:rsidP="00C265D8">
      <w:pPr>
        <w:pStyle w:val="Bibliography"/>
        <w:rPr>
          <w:lang w:val="en-US"/>
        </w:rPr>
      </w:pPr>
    </w:p>
    <w:p w14:paraId="0570E810" w14:textId="71607D5D" w:rsidR="00B93358" w:rsidRPr="00B93358" w:rsidRDefault="00B93358" w:rsidP="00B93358">
      <w:pPr>
        <w:rPr>
          <w:lang w:val="en-US"/>
        </w:rPr>
      </w:pPr>
      <w:r w:rsidRPr="00B93358">
        <w:rPr>
          <w:lang w:val="en-US"/>
        </w:rPr>
        <w:t xml:space="preserve">Connolly, T. M., &amp; </w:t>
      </w:r>
      <w:proofErr w:type="spellStart"/>
      <w:r w:rsidRPr="00B93358">
        <w:rPr>
          <w:lang w:val="en-US"/>
        </w:rPr>
        <w:t>Begg</w:t>
      </w:r>
      <w:proofErr w:type="spellEnd"/>
      <w:r w:rsidRPr="00B93358">
        <w:rPr>
          <w:lang w:val="en-US"/>
        </w:rPr>
        <w:t>, C. E. (2005). Database systems: a practical approach to design, implementation, and management. Pearson Education.</w:t>
      </w:r>
      <w:bookmarkStart w:id="6" w:name="_GoBack"/>
      <w:bookmarkEnd w:id="6"/>
    </w:p>
    <w:sectPr w:rsidR="00B93358" w:rsidRPr="00B93358" w:rsidSect="00E52B1B">
      <w:headerReference w:type="default" r:id="rId15"/>
      <w:pgSz w:w="16838" w:h="11906" w:orient="landscape"/>
      <w:pgMar w:top="2438" w:right="127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3E904" w14:textId="77777777" w:rsidR="00F67CCC" w:rsidRDefault="00F67CCC" w:rsidP="00473AB6">
      <w:pPr>
        <w:spacing w:line="240" w:lineRule="auto"/>
      </w:pPr>
      <w:r>
        <w:separator/>
      </w:r>
    </w:p>
  </w:endnote>
  <w:endnote w:type="continuationSeparator" w:id="0">
    <w:p w14:paraId="2C4D2960" w14:textId="77777777" w:rsidR="00F67CCC" w:rsidRDefault="00F67CCC" w:rsidP="00473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7B22B" w14:textId="77777777" w:rsidR="00F67CCC" w:rsidRDefault="00F67CCC" w:rsidP="00473AB6">
      <w:pPr>
        <w:spacing w:line="240" w:lineRule="auto"/>
      </w:pPr>
      <w:r>
        <w:separator/>
      </w:r>
    </w:p>
  </w:footnote>
  <w:footnote w:type="continuationSeparator" w:id="0">
    <w:p w14:paraId="093EE3D5" w14:textId="77777777" w:rsidR="00F67CCC" w:rsidRDefault="00F67CCC" w:rsidP="00473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55553" w14:textId="77777777" w:rsidR="00E52B1B" w:rsidRDefault="00E52B1B">
    <w:pPr>
      <w:pStyle w:val="Header"/>
      <w:jc w:val="center"/>
    </w:pPr>
  </w:p>
  <w:p w14:paraId="68C7284B" w14:textId="77777777" w:rsidR="00E52B1B" w:rsidRDefault="00E52B1B" w:rsidP="00B036EC">
    <w:pPr>
      <w:pStyle w:val="Header"/>
      <w:tabs>
        <w:tab w:val="clear" w:pos="4819"/>
        <w:tab w:val="clear" w:pos="96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DF03E" w14:textId="1B793EF0" w:rsidR="00E52B1B" w:rsidRDefault="00E52B1B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13</w:t>
    </w:r>
    <w:r>
      <w:fldChar w:fldCharType="end"/>
    </w:r>
  </w:p>
  <w:p w14:paraId="5C463B43" w14:textId="77777777" w:rsidR="00E52B1B" w:rsidRDefault="00E52B1B" w:rsidP="00B036EC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82A8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CE77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EAF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EEC5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888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8ABC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FA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4A4A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F8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D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F22398C"/>
    <w:multiLevelType w:val="hybridMultilevel"/>
    <w:tmpl w:val="E67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82845"/>
    <w:multiLevelType w:val="hybridMultilevel"/>
    <w:tmpl w:val="93BAE630"/>
    <w:lvl w:ilvl="0" w:tplc="A21A3332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4" w15:restartNumberingAfterBreak="0">
    <w:nsid w:val="147C124E"/>
    <w:multiLevelType w:val="hybridMultilevel"/>
    <w:tmpl w:val="0CEAEE72"/>
    <w:lvl w:ilvl="0" w:tplc="09D443B6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760D1"/>
    <w:multiLevelType w:val="hybridMultilevel"/>
    <w:tmpl w:val="F502F51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810EF2"/>
    <w:multiLevelType w:val="multilevel"/>
    <w:tmpl w:val="0D561C0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F332895"/>
    <w:multiLevelType w:val="hybridMultilevel"/>
    <w:tmpl w:val="FF20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344D4"/>
    <w:multiLevelType w:val="hybridMultilevel"/>
    <w:tmpl w:val="5A341920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2C82339D"/>
    <w:multiLevelType w:val="hybridMultilevel"/>
    <w:tmpl w:val="BBB6B4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F1AF5"/>
    <w:multiLevelType w:val="hybridMultilevel"/>
    <w:tmpl w:val="D13A341E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1" w15:restartNumberingAfterBreak="0">
    <w:nsid w:val="38CE6D4A"/>
    <w:multiLevelType w:val="hybridMultilevel"/>
    <w:tmpl w:val="04F0E4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9029C"/>
    <w:multiLevelType w:val="hybridMultilevel"/>
    <w:tmpl w:val="B7C4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E737C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F415B8E"/>
    <w:multiLevelType w:val="hybridMultilevel"/>
    <w:tmpl w:val="43A454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54BA2"/>
    <w:multiLevelType w:val="hybridMultilevel"/>
    <w:tmpl w:val="9F46D3AC"/>
    <w:lvl w:ilvl="0" w:tplc="25D8227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60537"/>
    <w:multiLevelType w:val="hybridMultilevel"/>
    <w:tmpl w:val="DEA6154C"/>
    <w:lvl w:ilvl="0" w:tplc="040B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27" w15:restartNumberingAfterBreak="0">
    <w:nsid w:val="50050FF7"/>
    <w:multiLevelType w:val="hybridMultilevel"/>
    <w:tmpl w:val="4802E5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A5CF0"/>
    <w:multiLevelType w:val="hybridMultilevel"/>
    <w:tmpl w:val="34C6E048"/>
    <w:lvl w:ilvl="0" w:tplc="68A637D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A414EC"/>
    <w:multiLevelType w:val="hybridMultilevel"/>
    <w:tmpl w:val="CBC84A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E5714"/>
    <w:multiLevelType w:val="multilevel"/>
    <w:tmpl w:val="0F6AB0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5D85342"/>
    <w:multiLevelType w:val="hybridMultilevel"/>
    <w:tmpl w:val="9500B284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32" w15:restartNumberingAfterBreak="0">
    <w:nsid w:val="6732477E"/>
    <w:multiLevelType w:val="hybridMultilevel"/>
    <w:tmpl w:val="DA209CD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45DFF"/>
    <w:multiLevelType w:val="hybridMultilevel"/>
    <w:tmpl w:val="AE96207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31"/>
  </w:num>
  <w:num w:numId="4">
    <w:abstractNumId w:val="26"/>
  </w:num>
  <w:num w:numId="5">
    <w:abstractNumId w:val="16"/>
  </w:num>
  <w:num w:numId="6">
    <w:abstractNumId w:val="30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9"/>
  </w:num>
  <w:num w:numId="11">
    <w:abstractNumId w:val="21"/>
  </w:num>
  <w:num w:numId="12">
    <w:abstractNumId w:val="33"/>
  </w:num>
  <w:num w:numId="13">
    <w:abstractNumId w:val="27"/>
  </w:num>
  <w:num w:numId="14">
    <w:abstractNumId w:val="10"/>
  </w:num>
  <w:num w:numId="15">
    <w:abstractNumId w:val="11"/>
  </w:num>
  <w:num w:numId="16">
    <w:abstractNumId w:val="22"/>
  </w:num>
  <w:num w:numId="17">
    <w:abstractNumId w:val="12"/>
  </w:num>
  <w:num w:numId="18">
    <w:abstractNumId w:val="17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3"/>
  </w:num>
  <w:num w:numId="30">
    <w:abstractNumId w:val="20"/>
  </w:num>
  <w:num w:numId="31">
    <w:abstractNumId w:val="13"/>
  </w:num>
  <w:num w:numId="32">
    <w:abstractNumId w:val="15"/>
  </w:num>
  <w:num w:numId="33">
    <w:abstractNumId w:val="28"/>
  </w:num>
  <w:num w:numId="34">
    <w:abstractNumId w:val="18"/>
  </w:num>
  <w:num w:numId="35">
    <w:abstractNumId w:val="25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E63"/>
    <w:rsid w:val="00011991"/>
    <w:rsid w:val="000144BE"/>
    <w:rsid w:val="0002723D"/>
    <w:rsid w:val="00033A84"/>
    <w:rsid w:val="000448A7"/>
    <w:rsid w:val="000479DF"/>
    <w:rsid w:val="00053A9B"/>
    <w:rsid w:val="00063268"/>
    <w:rsid w:val="0006574E"/>
    <w:rsid w:val="00077C16"/>
    <w:rsid w:val="00084600"/>
    <w:rsid w:val="00084F96"/>
    <w:rsid w:val="00086A20"/>
    <w:rsid w:val="00091F8F"/>
    <w:rsid w:val="00096E0E"/>
    <w:rsid w:val="000A19EC"/>
    <w:rsid w:val="000A1ABA"/>
    <w:rsid w:val="000B1A8B"/>
    <w:rsid w:val="000B7A77"/>
    <w:rsid w:val="000C573E"/>
    <w:rsid w:val="000D5DE0"/>
    <w:rsid w:val="000D6D61"/>
    <w:rsid w:val="000E3429"/>
    <w:rsid w:val="000E3EDC"/>
    <w:rsid w:val="000E4D1E"/>
    <w:rsid w:val="000E677C"/>
    <w:rsid w:val="000F0C19"/>
    <w:rsid w:val="000F1068"/>
    <w:rsid w:val="000F2584"/>
    <w:rsid w:val="000F4FF3"/>
    <w:rsid w:val="000F7EA4"/>
    <w:rsid w:val="00100FE1"/>
    <w:rsid w:val="00111E67"/>
    <w:rsid w:val="001275A9"/>
    <w:rsid w:val="001318A7"/>
    <w:rsid w:val="0013588E"/>
    <w:rsid w:val="00142310"/>
    <w:rsid w:val="0014635B"/>
    <w:rsid w:val="00152715"/>
    <w:rsid w:val="00155AA0"/>
    <w:rsid w:val="001567D0"/>
    <w:rsid w:val="00162BDB"/>
    <w:rsid w:val="00171C41"/>
    <w:rsid w:val="00172C82"/>
    <w:rsid w:val="00174EBE"/>
    <w:rsid w:val="00180333"/>
    <w:rsid w:val="00190289"/>
    <w:rsid w:val="00190487"/>
    <w:rsid w:val="00193DB6"/>
    <w:rsid w:val="0019677B"/>
    <w:rsid w:val="0019713A"/>
    <w:rsid w:val="00197840"/>
    <w:rsid w:val="001A313E"/>
    <w:rsid w:val="001A3966"/>
    <w:rsid w:val="001A5706"/>
    <w:rsid w:val="001B6D8B"/>
    <w:rsid w:val="001C5288"/>
    <w:rsid w:val="001C62F4"/>
    <w:rsid w:val="001D1485"/>
    <w:rsid w:val="001D2489"/>
    <w:rsid w:val="001D6F33"/>
    <w:rsid w:val="001E4478"/>
    <w:rsid w:val="001F00E3"/>
    <w:rsid w:val="001F0E52"/>
    <w:rsid w:val="0020046D"/>
    <w:rsid w:val="00203AB0"/>
    <w:rsid w:val="002045A3"/>
    <w:rsid w:val="00206810"/>
    <w:rsid w:val="0020740C"/>
    <w:rsid w:val="00215C48"/>
    <w:rsid w:val="0021694C"/>
    <w:rsid w:val="00217FBB"/>
    <w:rsid w:val="002233E0"/>
    <w:rsid w:val="00235891"/>
    <w:rsid w:val="00235CA8"/>
    <w:rsid w:val="002407B2"/>
    <w:rsid w:val="00244376"/>
    <w:rsid w:val="00276EE3"/>
    <w:rsid w:val="00282244"/>
    <w:rsid w:val="00283F31"/>
    <w:rsid w:val="0028555E"/>
    <w:rsid w:val="002871B4"/>
    <w:rsid w:val="00290EF2"/>
    <w:rsid w:val="00296A4A"/>
    <w:rsid w:val="002B49BC"/>
    <w:rsid w:val="002B7F03"/>
    <w:rsid w:val="002C06F2"/>
    <w:rsid w:val="002C1A60"/>
    <w:rsid w:val="002C2F29"/>
    <w:rsid w:val="002C41B4"/>
    <w:rsid w:val="002C7D08"/>
    <w:rsid w:val="002E1C42"/>
    <w:rsid w:val="00300864"/>
    <w:rsid w:val="00301FE8"/>
    <w:rsid w:val="00303477"/>
    <w:rsid w:val="0030765B"/>
    <w:rsid w:val="00310BC4"/>
    <w:rsid w:val="00314AED"/>
    <w:rsid w:val="0033023A"/>
    <w:rsid w:val="0034249F"/>
    <w:rsid w:val="00352A7B"/>
    <w:rsid w:val="00356067"/>
    <w:rsid w:val="003561AD"/>
    <w:rsid w:val="00360FE6"/>
    <w:rsid w:val="00366DF5"/>
    <w:rsid w:val="00367EAC"/>
    <w:rsid w:val="003739CF"/>
    <w:rsid w:val="00386B10"/>
    <w:rsid w:val="003876FD"/>
    <w:rsid w:val="00391AAD"/>
    <w:rsid w:val="00396DBE"/>
    <w:rsid w:val="003B24B4"/>
    <w:rsid w:val="003B45E1"/>
    <w:rsid w:val="003D092A"/>
    <w:rsid w:val="003D2A94"/>
    <w:rsid w:val="003D6D51"/>
    <w:rsid w:val="003D7CC5"/>
    <w:rsid w:val="003E56C3"/>
    <w:rsid w:val="003F26DB"/>
    <w:rsid w:val="003F4FF7"/>
    <w:rsid w:val="00401CC6"/>
    <w:rsid w:val="004136A4"/>
    <w:rsid w:val="00445030"/>
    <w:rsid w:val="00447659"/>
    <w:rsid w:val="00447836"/>
    <w:rsid w:val="00462076"/>
    <w:rsid w:val="00462A12"/>
    <w:rsid w:val="00471BA3"/>
    <w:rsid w:val="00473AB6"/>
    <w:rsid w:val="004746B5"/>
    <w:rsid w:val="0048205F"/>
    <w:rsid w:val="00483165"/>
    <w:rsid w:val="004873B0"/>
    <w:rsid w:val="00487586"/>
    <w:rsid w:val="00493B7C"/>
    <w:rsid w:val="00495886"/>
    <w:rsid w:val="004A45E9"/>
    <w:rsid w:val="004A51A7"/>
    <w:rsid w:val="004B23A2"/>
    <w:rsid w:val="004B74F8"/>
    <w:rsid w:val="004C32A9"/>
    <w:rsid w:val="004D2B83"/>
    <w:rsid w:val="004D43C0"/>
    <w:rsid w:val="004D45BC"/>
    <w:rsid w:val="004D4F16"/>
    <w:rsid w:val="004E2596"/>
    <w:rsid w:val="004E6990"/>
    <w:rsid w:val="004F0BA7"/>
    <w:rsid w:val="004F3321"/>
    <w:rsid w:val="004F7BCE"/>
    <w:rsid w:val="005141CC"/>
    <w:rsid w:val="00516B65"/>
    <w:rsid w:val="00517727"/>
    <w:rsid w:val="005221B0"/>
    <w:rsid w:val="00523AA6"/>
    <w:rsid w:val="00525063"/>
    <w:rsid w:val="00527CFF"/>
    <w:rsid w:val="00541EC6"/>
    <w:rsid w:val="0054219E"/>
    <w:rsid w:val="005445E9"/>
    <w:rsid w:val="00547993"/>
    <w:rsid w:val="00550312"/>
    <w:rsid w:val="005538A8"/>
    <w:rsid w:val="00556321"/>
    <w:rsid w:val="00563445"/>
    <w:rsid w:val="005648F7"/>
    <w:rsid w:val="00567F2C"/>
    <w:rsid w:val="00571483"/>
    <w:rsid w:val="00571B68"/>
    <w:rsid w:val="005743FA"/>
    <w:rsid w:val="005745FA"/>
    <w:rsid w:val="005755D6"/>
    <w:rsid w:val="00577B5E"/>
    <w:rsid w:val="005808F2"/>
    <w:rsid w:val="00583CA8"/>
    <w:rsid w:val="0058733A"/>
    <w:rsid w:val="005904F1"/>
    <w:rsid w:val="0059266F"/>
    <w:rsid w:val="00595FFA"/>
    <w:rsid w:val="005974A4"/>
    <w:rsid w:val="005A260A"/>
    <w:rsid w:val="005A2D89"/>
    <w:rsid w:val="005A5F57"/>
    <w:rsid w:val="005B05CE"/>
    <w:rsid w:val="005B557B"/>
    <w:rsid w:val="005B5760"/>
    <w:rsid w:val="005C14DA"/>
    <w:rsid w:val="005C63BB"/>
    <w:rsid w:val="005C71A7"/>
    <w:rsid w:val="005D34F4"/>
    <w:rsid w:val="005E0781"/>
    <w:rsid w:val="005E1CDA"/>
    <w:rsid w:val="005F45CC"/>
    <w:rsid w:val="005F584E"/>
    <w:rsid w:val="00607F60"/>
    <w:rsid w:val="006241E3"/>
    <w:rsid w:val="00625ABA"/>
    <w:rsid w:val="00627234"/>
    <w:rsid w:val="00642D93"/>
    <w:rsid w:val="00644E50"/>
    <w:rsid w:val="006545D9"/>
    <w:rsid w:val="00655F63"/>
    <w:rsid w:val="006642EE"/>
    <w:rsid w:val="00664B4D"/>
    <w:rsid w:val="00681E63"/>
    <w:rsid w:val="00693907"/>
    <w:rsid w:val="00694024"/>
    <w:rsid w:val="006A0276"/>
    <w:rsid w:val="006A4C8F"/>
    <w:rsid w:val="006C1525"/>
    <w:rsid w:val="006D0B6A"/>
    <w:rsid w:val="006D7838"/>
    <w:rsid w:val="006E3A1F"/>
    <w:rsid w:val="006E7EC3"/>
    <w:rsid w:val="006E7ED0"/>
    <w:rsid w:val="006F38C1"/>
    <w:rsid w:val="006F5409"/>
    <w:rsid w:val="00707593"/>
    <w:rsid w:val="00716EE4"/>
    <w:rsid w:val="00724861"/>
    <w:rsid w:val="00725432"/>
    <w:rsid w:val="00736513"/>
    <w:rsid w:val="007377B1"/>
    <w:rsid w:val="007402C2"/>
    <w:rsid w:val="0075469F"/>
    <w:rsid w:val="00762499"/>
    <w:rsid w:val="007672CC"/>
    <w:rsid w:val="00767E13"/>
    <w:rsid w:val="00787475"/>
    <w:rsid w:val="00787A52"/>
    <w:rsid w:val="00790DFE"/>
    <w:rsid w:val="007A1B38"/>
    <w:rsid w:val="007A2CD5"/>
    <w:rsid w:val="007A492E"/>
    <w:rsid w:val="007B6162"/>
    <w:rsid w:val="007B758D"/>
    <w:rsid w:val="007C436D"/>
    <w:rsid w:val="007D2D10"/>
    <w:rsid w:val="007E1416"/>
    <w:rsid w:val="007E22E6"/>
    <w:rsid w:val="007E74E1"/>
    <w:rsid w:val="007F1701"/>
    <w:rsid w:val="007F1FF7"/>
    <w:rsid w:val="007F7FC2"/>
    <w:rsid w:val="00817637"/>
    <w:rsid w:val="00830F72"/>
    <w:rsid w:val="008547C4"/>
    <w:rsid w:val="00861A87"/>
    <w:rsid w:val="008715E4"/>
    <w:rsid w:val="00873EFF"/>
    <w:rsid w:val="00875EFD"/>
    <w:rsid w:val="00882F20"/>
    <w:rsid w:val="00897320"/>
    <w:rsid w:val="008976D0"/>
    <w:rsid w:val="008A032F"/>
    <w:rsid w:val="008A1CCE"/>
    <w:rsid w:val="008A57FF"/>
    <w:rsid w:val="008A5BB0"/>
    <w:rsid w:val="008A7356"/>
    <w:rsid w:val="008A7A08"/>
    <w:rsid w:val="008B41BC"/>
    <w:rsid w:val="008C3CC6"/>
    <w:rsid w:val="008C4068"/>
    <w:rsid w:val="008C42B9"/>
    <w:rsid w:val="008C44DC"/>
    <w:rsid w:val="008C5A72"/>
    <w:rsid w:val="008D6495"/>
    <w:rsid w:val="008D6BA8"/>
    <w:rsid w:val="008E435A"/>
    <w:rsid w:val="008E47C5"/>
    <w:rsid w:val="008F15ED"/>
    <w:rsid w:val="008F6D9E"/>
    <w:rsid w:val="00902FEE"/>
    <w:rsid w:val="00914EDF"/>
    <w:rsid w:val="00925432"/>
    <w:rsid w:val="009269CE"/>
    <w:rsid w:val="00926C05"/>
    <w:rsid w:val="00933A25"/>
    <w:rsid w:val="00935C83"/>
    <w:rsid w:val="00937C79"/>
    <w:rsid w:val="00940F83"/>
    <w:rsid w:val="0094202A"/>
    <w:rsid w:val="00956732"/>
    <w:rsid w:val="00965402"/>
    <w:rsid w:val="00983EBE"/>
    <w:rsid w:val="00990141"/>
    <w:rsid w:val="009A1908"/>
    <w:rsid w:val="009A6C05"/>
    <w:rsid w:val="009B6599"/>
    <w:rsid w:val="009C1F9B"/>
    <w:rsid w:val="009C531F"/>
    <w:rsid w:val="009D1959"/>
    <w:rsid w:val="009E47DF"/>
    <w:rsid w:val="009F317A"/>
    <w:rsid w:val="009F5C8D"/>
    <w:rsid w:val="00A0162A"/>
    <w:rsid w:val="00A01DF5"/>
    <w:rsid w:val="00A155DF"/>
    <w:rsid w:val="00A175C1"/>
    <w:rsid w:val="00A2572E"/>
    <w:rsid w:val="00A26263"/>
    <w:rsid w:val="00A2720C"/>
    <w:rsid w:val="00A31496"/>
    <w:rsid w:val="00A54751"/>
    <w:rsid w:val="00A54D8B"/>
    <w:rsid w:val="00A555E9"/>
    <w:rsid w:val="00A73FE7"/>
    <w:rsid w:val="00A749D7"/>
    <w:rsid w:val="00A76010"/>
    <w:rsid w:val="00A770BA"/>
    <w:rsid w:val="00A91B8D"/>
    <w:rsid w:val="00A96252"/>
    <w:rsid w:val="00AA68D7"/>
    <w:rsid w:val="00AA7954"/>
    <w:rsid w:val="00AB1A77"/>
    <w:rsid w:val="00AB328A"/>
    <w:rsid w:val="00AB3A46"/>
    <w:rsid w:val="00AE78E6"/>
    <w:rsid w:val="00AF2B90"/>
    <w:rsid w:val="00AF786B"/>
    <w:rsid w:val="00B00541"/>
    <w:rsid w:val="00B01AB1"/>
    <w:rsid w:val="00B036EC"/>
    <w:rsid w:val="00B04306"/>
    <w:rsid w:val="00B0743F"/>
    <w:rsid w:val="00B31B6D"/>
    <w:rsid w:val="00B34BF8"/>
    <w:rsid w:val="00B4233B"/>
    <w:rsid w:val="00B622CD"/>
    <w:rsid w:val="00B63C6A"/>
    <w:rsid w:val="00B70D1B"/>
    <w:rsid w:val="00B86AD5"/>
    <w:rsid w:val="00B91BEA"/>
    <w:rsid w:val="00B93358"/>
    <w:rsid w:val="00B963D9"/>
    <w:rsid w:val="00BA3043"/>
    <w:rsid w:val="00BA68FA"/>
    <w:rsid w:val="00BB20DB"/>
    <w:rsid w:val="00BB37AC"/>
    <w:rsid w:val="00BF38C9"/>
    <w:rsid w:val="00BF6EEF"/>
    <w:rsid w:val="00C079F6"/>
    <w:rsid w:val="00C07A0B"/>
    <w:rsid w:val="00C10E79"/>
    <w:rsid w:val="00C13998"/>
    <w:rsid w:val="00C13A39"/>
    <w:rsid w:val="00C158AF"/>
    <w:rsid w:val="00C158DD"/>
    <w:rsid w:val="00C265D8"/>
    <w:rsid w:val="00C35B0F"/>
    <w:rsid w:val="00C41479"/>
    <w:rsid w:val="00C43C29"/>
    <w:rsid w:val="00C4623D"/>
    <w:rsid w:val="00C462F5"/>
    <w:rsid w:val="00C664AC"/>
    <w:rsid w:val="00C71093"/>
    <w:rsid w:val="00C721FF"/>
    <w:rsid w:val="00C73627"/>
    <w:rsid w:val="00C73BA4"/>
    <w:rsid w:val="00C749F0"/>
    <w:rsid w:val="00C84EEC"/>
    <w:rsid w:val="00C9065D"/>
    <w:rsid w:val="00C91524"/>
    <w:rsid w:val="00C91957"/>
    <w:rsid w:val="00C97762"/>
    <w:rsid w:val="00CA0D19"/>
    <w:rsid w:val="00CA2E6E"/>
    <w:rsid w:val="00CB102C"/>
    <w:rsid w:val="00CB3590"/>
    <w:rsid w:val="00CB5FB3"/>
    <w:rsid w:val="00CC09C4"/>
    <w:rsid w:val="00CC26E2"/>
    <w:rsid w:val="00CC3C1B"/>
    <w:rsid w:val="00CC4CE3"/>
    <w:rsid w:val="00CC7311"/>
    <w:rsid w:val="00CE7D3C"/>
    <w:rsid w:val="00CF0320"/>
    <w:rsid w:val="00CF1FA4"/>
    <w:rsid w:val="00CF4962"/>
    <w:rsid w:val="00D05628"/>
    <w:rsid w:val="00D13274"/>
    <w:rsid w:val="00D15EBA"/>
    <w:rsid w:val="00D221A6"/>
    <w:rsid w:val="00D2498A"/>
    <w:rsid w:val="00D30265"/>
    <w:rsid w:val="00D30C05"/>
    <w:rsid w:val="00D30CDF"/>
    <w:rsid w:val="00D30F67"/>
    <w:rsid w:val="00D368F7"/>
    <w:rsid w:val="00D4047F"/>
    <w:rsid w:val="00D40A8E"/>
    <w:rsid w:val="00D438AC"/>
    <w:rsid w:val="00D43A3A"/>
    <w:rsid w:val="00D51247"/>
    <w:rsid w:val="00D706C4"/>
    <w:rsid w:val="00D717E4"/>
    <w:rsid w:val="00D75F6B"/>
    <w:rsid w:val="00D75F84"/>
    <w:rsid w:val="00D771A6"/>
    <w:rsid w:val="00D81808"/>
    <w:rsid w:val="00D82280"/>
    <w:rsid w:val="00D84A2E"/>
    <w:rsid w:val="00D86DF0"/>
    <w:rsid w:val="00D92445"/>
    <w:rsid w:val="00D9303B"/>
    <w:rsid w:val="00D93A9C"/>
    <w:rsid w:val="00DA083F"/>
    <w:rsid w:val="00DA1329"/>
    <w:rsid w:val="00DB16BC"/>
    <w:rsid w:val="00DB4809"/>
    <w:rsid w:val="00DD7BEA"/>
    <w:rsid w:val="00DE4442"/>
    <w:rsid w:val="00DF642F"/>
    <w:rsid w:val="00E22E24"/>
    <w:rsid w:val="00E25D68"/>
    <w:rsid w:val="00E31A77"/>
    <w:rsid w:val="00E45DEB"/>
    <w:rsid w:val="00E4666B"/>
    <w:rsid w:val="00E52B1B"/>
    <w:rsid w:val="00E56A30"/>
    <w:rsid w:val="00E70B15"/>
    <w:rsid w:val="00E713EE"/>
    <w:rsid w:val="00E718B5"/>
    <w:rsid w:val="00E71D3A"/>
    <w:rsid w:val="00E80224"/>
    <w:rsid w:val="00E837C5"/>
    <w:rsid w:val="00E853ED"/>
    <w:rsid w:val="00E9201C"/>
    <w:rsid w:val="00E959EB"/>
    <w:rsid w:val="00EA447C"/>
    <w:rsid w:val="00EB5907"/>
    <w:rsid w:val="00EC45ED"/>
    <w:rsid w:val="00ED27A0"/>
    <w:rsid w:val="00EE2980"/>
    <w:rsid w:val="00EE414F"/>
    <w:rsid w:val="00EF3648"/>
    <w:rsid w:val="00EF490E"/>
    <w:rsid w:val="00F140FE"/>
    <w:rsid w:val="00F16A18"/>
    <w:rsid w:val="00F269ED"/>
    <w:rsid w:val="00F43B07"/>
    <w:rsid w:val="00F458C9"/>
    <w:rsid w:val="00F5486A"/>
    <w:rsid w:val="00F566E5"/>
    <w:rsid w:val="00F66C13"/>
    <w:rsid w:val="00F67CCC"/>
    <w:rsid w:val="00F74DFA"/>
    <w:rsid w:val="00F80FFB"/>
    <w:rsid w:val="00F852C1"/>
    <w:rsid w:val="00F92EC8"/>
    <w:rsid w:val="00FA000D"/>
    <w:rsid w:val="00FA1693"/>
    <w:rsid w:val="00FA2C6C"/>
    <w:rsid w:val="00FA404A"/>
    <w:rsid w:val="00FB379D"/>
    <w:rsid w:val="00FC086D"/>
    <w:rsid w:val="00FC1A28"/>
    <w:rsid w:val="00FC318F"/>
    <w:rsid w:val="00FC54FC"/>
    <w:rsid w:val="00FC6CA1"/>
    <w:rsid w:val="00FF33BC"/>
    <w:rsid w:val="00FF4372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28AB4B"/>
  <w15:docId w15:val="{9A132E59-043A-4749-B1C5-4B771F9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3D9"/>
    <w:pPr>
      <w:spacing w:after="0" w:line="360" w:lineRule="auto"/>
    </w:pPr>
    <w:rPr>
      <w:rFonts w:ascii="Arial" w:hAnsi="Arial"/>
      <w:sz w:val="24"/>
    </w:rPr>
  </w:style>
  <w:style w:type="paragraph" w:styleId="Heading1">
    <w:name w:val="heading 1"/>
    <w:next w:val="Normal"/>
    <w:link w:val="Heading1Char"/>
    <w:uiPriority w:val="9"/>
    <w:qFormat/>
    <w:rsid w:val="008A7A08"/>
    <w:pPr>
      <w:keepNext/>
      <w:keepLines/>
      <w:numPr>
        <w:numId w:val="6"/>
      </w:numPr>
      <w:tabs>
        <w:tab w:val="left" w:pos="-2"/>
        <w:tab w:val="left" w:pos="1294"/>
        <w:tab w:val="left" w:pos="2590"/>
        <w:tab w:val="left" w:pos="3886"/>
        <w:tab w:val="left" w:pos="5182"/>
        <w:tab w:val="left" w:pos="6478"/>
        <w:tab w:val="left" w:pos="7774"/>
        <w:tab w:val="left" w:pos="9070"/>
      </w:tabs>
      <w:spacing w:after="360" w:line="360" w:lineRule="auto"/>
      <w:ind w:left="397" w:hanging="397"/>
      <w:outlineLvl w:val="0"/>
    </w:pPr>
    <w:rPr>
      <w:rFonts w:ascii="Arial" w:eastAsia="Times New Roman" w:hAnsi="Arial" w:cs="Cambria"/>
      <w:b/>
      <w:bCs/>
      <w:caps/>
      <w:kern w:val="32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A7A08"/>
    <w:pPr>
      <w:keepNext/>
      <w:keepLines/>
      <w:numPr>
        <w:ilvl w:val="1"/>
        <w:numId w:val="6"/>
      </w:numPr>
      <w:spacing w:after="360" w:line="360" w:lineRule="auto"/>
      <w:ind w:left="567" w:hanging="567"/>
      <w:outlineLvl w:val="1"/>
    </w:pPr>
    <w:rPr>
      <w:rFonts w:ascii="Arial" w:eastAsia="PMingLiU" w:hAnsi="Arial" w:cs="Cambria"/>
      <w:b/>
      <w:iCs/>
      <w:kern w:val="32"/>
      <w:sz w:val="24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8A7A08"/>
    <w:pPr>
      <w:keepNext/>
      <w:keepLines/>
      <w:numPr>
        <w:ilvl w:val="2"/>
        <w:numId w:val="6"/>
      </w:numPr>
      <w:spacing w:after="360" w:line="360" w:lineRule="auto"/>
      <w:ind w:left="737" w:hanging="737"/>
      <w:outlineLvl w:val="2"/>
    </w:pPr>
    <w:rPr>
      <w:rFonts w:ascii="Arial" w:eastAsia="Times New Roman" w:hAnsi="Arial" w:cs="Times New Roman"/>
      <w:b/>
      <w:bCs/>
      <w:sz w:val="24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8A7A08"/>
    <w:pPr>
      <w:keepNext/>
      <w:keepLines/>
      <w:numPr>
        <w:ilvl w:val="3"/>
        <w:numId w:val="6"/>
      </w:numPr>
      <w:spacing w:after="360" w:line="360" w:lineRule="auto"/>
      <w:ind w:left="992" w:right="57" w:hanging="992"/>
      <w:outlineLvl w:val="3"/>
    </w:pPr>
    <w:rPr>
      <w:rFonts w:ascii="Arial" w:eastAsia="Times New Roman" w:hAnsi="Arial" w:cs="Times New Roman"/>
      <w:b/>
      <w:bCs/>
      <w:sz w:val="24"/>
      <w:szCs w:val="28"/>
    </w:rPr>
  </w:style>
  <w:style w:type="paragraph" w:styleId="Heading5">
    <w:name w:val="heading 5"/>
    <w:next w:val="Normal"/>
    <w:link w:val="Heading5Char"/>
    <w:uiPriority w:val="9"/>
    <w:unhideWhenUsed/>
    <w:rsid w:val="0019713A"/>
    <w:pPr>
      <w:numPr>
        <w:ilvl w:val="4"/>
        <w:numId w:val="6"/>
      </w:numPr>
      <w:spacing w:afterLines="150" w:line="360" w:lineRule="auto"/>
      <w:ind w:left="907" w:hanging="907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9713A"/>
    <w:pPr>
      <w:numPr>
        <w:ilvl w:val="5"/>
        <w:numId w:val="6"/>
      </w:numPr>
      <w:spacing w:before="240" w:afterLines="15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3A"/>
    <w:pPr>
      <w:numPr>
        <w:ilvl w:val="6"/>
        <w:numId w:val="6"/>
      </w:numPr>
      <w:spacing w:before="240" w:afterLines="15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3A"/>
    <w:pPr>
      <w:numPr>
        <w:ilvl w:val="7"/>
        <w:numId w:val="6"/>
      </w:numPr>
      <w:spacing w:before="240" w:afterLines="15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3A"/>
    <w:pPr>
      <w:numPr>
        <w:ilvl w:val="8"/>
        <w:numId w:val="6"/>
      </w:numPr>
      <w:spacing w:before="240" w:afterLines="15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93"/>
    <w:pPr>
      <w:numPr>
        <w:numId w:val="33"/>
      </w:numPr>
      <w:spacing w:after="120" w:line="24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A749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5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A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3BC"/>
    <w:rPr>
      <w:color w:val="0000FF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6F5409"/>
    <w:pPr>
      <w:spacing w:line="240" w:lineRule="auto"/>
    </w:pPr>
    <w:rPr>
      <w:bCs/>
      <w:sz w:val="20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F5409"/>
    <w:rPr>
      <w:rFonts w:ascii="Arial" w:hAnsi="Arial"/>
      <w:b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7A08"/>
    <w:rPr>
      <w:rFonts w:ascii="Arial" w:eastAsia="Times New Roman" w:hAnsi="Arial" w:cs="Cambria"/>
      <w:b/>
      <w:bCs/>
      <w: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A08"/>
    <w:rPr>
      <w:rFonts w:ascii="Arial" w:eastAsia="PMingLiU" w:hAnsi="Arial" w:cs="Cambria"/>
      <w:b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7A08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7A08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9713A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3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3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3A"/>
    <w:rPr>
      <w:rFonts w:ascii="Cambria" w:eastAsia="Times New Roman" w:hAnsi="Cambria" w:cs="Times New Roman"/>
    </w:rPr>
  </w:style>
  <w:style w:type="paragraph" w:customStyle="1" w:styleId="NumeroimatonOtsikko1">
    <w:name w:val="Numeroimaton Otsikko 1"/>
    <w:basedOn w:val="Heading1"/>
    <w:next w:val="Normal"/>
    <w:link w:val="NumeroimatonOtsikko1Char"/>
    <w:rsid w:val="0019713A"/>
    <w:pPr>
      <w:numPr>
        <w:numId w:val="0"/>
      </w:numPr>
    </w:pPr>
  </w:style>
  <w:style w:type="character" w:customStyle="1" w:styleId="NumeroimatonOtsikko1Char">
    <w:name w:val="Numeroimaton Otsikko 1 Char"/>
    <w:basedOn w:val="Heading1Char"/>
    <w:link w:val="NumeroimatonOtsikko1"/>
    <w:rsid w:val="0019713A"/>
    <w:rPr>
      <w:rFonts w:ascii="Times New Roman" w:eastAsia="Times New Roman" w:hAnsi="Times New Roman" w:cs="Cambria"/>
      <w:b/>
      <w:bCs/>
      <w:caps/>
      <w:kern w:val="32"/>
      <w:sz w:val="24"/>
      <w:szCs w:val="32"/>
    </w:rPr>
  </w:style>
  <w:style w:type="paragraph" w:customStyle="1" w:styleId="Taulukonotsikko">
    <w:name w:val="Taulukon otsikko"/>
    <w:basedOn w:val="Normal"/>
    <w:link w:val="TaulukonotsikkoChar"/>
    <w:qFormat/>
    <w:rsid w:val="00983EBE"/>
    <w:pPr>
      <w:spacing w:line="240" w:lineRule="auto"/>
    </w:pPr>
    <w:rPr>
      <w:sz w:val="20"/>
    </w:rPr>
  </w:style>
  <w:style w:type="character" w:customStyle="1" w:styleId="TaulukonotsikkoChar">
    <w:name w:val="Taulukon otsikko Char"/>
    <w:basedOn w:val="CaptionChar"/>
    <w:link w:val="Taulukonotsikko"/>
    <w:rsid w:val="00983EBE"/>
    <w:rPr>
      <w:rFonts w:ascii="Arial" w:hAnsi="Arial"/>
      <w:bCs w:val="0"/>
      <w:sz w:val="20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423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233B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516B65"/>
  </w:style>
  <w:style w:type="paragraph" w:customStyle="1" w:styleId="fn">
    <w:name w:val="fn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org">
    <w:name w:val="org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rsid w:val="00D75F84"/>
    <w:rPr>
      <w:b/>
      <w:bCs/>
    </w:rPr>
  </w:style>
  <w:style w:type="paragraph" w:customStyle="1" w:styleId="Default">
    <w:name w:val="Default"/>
    <w:rsid w:val="007D2D1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8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label">
    <w:name w:val="label"/>
    <w:basedOn w:val="DefaultParagraphFont"/>
    <w:rsid w:val="00483165"/>
  </w:style>
  <w:style w:type="character" w:styleId="FollowedHyperlink">
    <w:name w:val="FollowedHyperlink"/>
    <w:basedOn w:val="DefaultParagraphFont"/>
    <w:uiPriority w:val="99"/>
    <w:semiHidden/>
    <w:unhideWhenUsed/>
    <w:rsid w:val="00D249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B6"/>
  </w:style>
  <w:style w:type="paragraph" w:styleId="Footer">
    <w:name w:val="footer"/>
    <w:basedOn w:val="Normal"/>
    <w:link w:val="Foot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B6"/>
  </w:style>
  <w:style w:type="paragraph" w:customStyle="1" w:styleId="Tiivistelm">
    <w:name w:val="Tiivistelmä"/>
    <w:basedOn w:val="Normal"/>
    <w:autoRedefine/>
    <w:qFormat/>
    <w:rsid w:val="00C9065D"/>
    <w:pPr>
      <w:framePr w:hSpace="141" w:wrap="around" w:vAnchor="text" w:hAnchor="margin" w:y="29"/>
      <w:spacing w:line="240" w:lineRule="auto"/>
    </w:pPr>
    <w:rPr>
      <w:sz w:val="22"/>
    </w:rPr>
  </w:style>
  <w:style w:type="paragraph" w:customStyle="1" w:styleId="Kuvanotsikko">
    <w:name w:val="Kuvan otsikko"/>
    <w:basedOn w:val="Normal"/>
    <w:qFormat/>
    <w:rsid w:val="003F4FF7"/>
    <w:pPr>
      <w:spacing w:line="240" w:lineRule="auto"/>
    </w:pPr>
    <w:rPr>
      <w:rFonts w:eastAsia="PMingLiU" w:cs="Arial"/>
      <w:sz w:val="20"/>
    </w:rPr>
  </w:style>
  <w:style w:type="paragraph" w:customStyle="1" w:styleId="Lhteet-otsikko">
    <w:name w:val="Lähteet-otsikko"/>
    <w:basedOn w:val="NumeroimatonOtsikko1"/>
    <w:qFormat/>
    <w:rsid w:val="00B963D9"/>
    <w:pPr>
      <w:spacing w:after="0" w:line="240" w:lineRule="auto"/>
    </w:pPr>
    <w:rPr>
      <w:rFonts w:cs="Arial"/>
      <w:caps w:val="0"/>
      <w:szCs w:val="24"/>
      <w:lang w:val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E9201C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B03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ulukkoRuudukko1">
    <w:name w:val="Taulukko Ruudukko1"/>
    <w:basedOn w:val="TableNormal"/>
    <w:next w:val="TableGrid"/>
    <w:uiPriority w:val="59"/>
    <w:rsid w:val="00B91BEA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F0E52"/>
    <w:pPr>
      <w:numPr>
        <w:numId w:val="0"/>
      </w:numPr>
      <w:tabs>
        <w:tab w:val="clear" w:pos="-2"/>
        <w:tab w:val="clear" w:pos="1294"/>
        <w:tab w:val="clear" w:pos="2590"/>
        <w:tab w:val="clear" w:pos="3886"/>
        <w:tab w:val="clear" w:pos="5182"/>
        <w:tab w:val="clear" w:pos="6478"/>
        <w:tab w:val="clear" w:pos="7774"/>
        <w:tab w:val="clear" w:pos="9070"/>
      </w:tabs>
      <w:spacing w:before="240" w:after="0" w:line="259" w:lineRule="auto"/>
      <w:outlineLvl w:val="9"/>
    </w:pPr>
    <w:rPr>
      <w:rFonts w:eastAsiaTheme="majorEastAsia" w:cstheme="majorBidi"/>
      <w:bCs w:val="0"/>
      <w:caps w:val="0"/>
      <w:kern w:val="0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902FEE"/>
    <w:pPr>
      <w:tabs>
        <w:tab w:val="left" w:pos="480"/>
        <w:tab w:val="right" w:leader="dot" w:pos="9628"/>
      </w:tabs>
      <w:spacing w:after="12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02FEE"/>
    <w:pPr>
      <w:tabs>
        <w:tab w:val="left" w:pos="880"/>
        <w:tab w:val="right" w:leader="dot" w:pos="9628"/>
      </w:tabs>
      <w:spacing w:after="12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902FEE"/>
    <w:pPr>
      <w:spacing w:after="120"/>
      <w:ind w:left="482"/>
    </w:pPr>
  </w:style>
  <w:style w:type="paragraph" w:customStyle="1" w:styleId="Taulukonteksti">
    <w:name w:val="Taulukonteksti"/>
    <w:basedOn w:val="Normal"/>
    <w:rsid w:val="004873B0"/>
    <w:pPr>
      <w:spacing w:line="240" w:lineRule="auto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7F1FF7"/>
    <w:rPr>
      <w:color w:val="808080"/>
    </w:rPr>
  </w:style>
  <w:style w:type="paragraph" w:styleId="BodyText">
    <w:name w:val="Body Text"/>
    <w:basedOn w:val="Normal"/>
    <w:link w:val="BodyTextChar"/>
    <w:rsid w:val="00D771A6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BodyTextChar">
    <w:name w:val="Body Text Char"/>
    <w:basedOn w:val="DefaultParagraphFont"/>
    <w:link w:val="BodyText"/>
    <w:rsid w:val="00D771A6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ofreferences">
    <w:name w:val="List of references"/>
    <w:basedOn w:val="Taulukonotsikko"/>
    <w:link w:val="ListofreferencesChar"/>
    <w:qFormat/>
    <w:rsid w:val="000479DF"/>
    <w:pPr>
      <w:spacing w:after="360" w:line="360" w:lineRule="auto"/>
      <w:outlineLvl w:val="0"/>
    </w:pPr>
    <w:rPr>
      <w:rFonts w:cs="Arial"/>
      <w:b/>
      <w:sz w:val="24"/>
      <w:szCs w:val="18"/>
    </w:rPr>
  </w:style>
  <w:style w:type="character" w:customStyle="1" w:styleId="ListofreferencesChar">
    <w:name w:val="List of references Char"/>
    <w:basedOn w:val="TaulukonotsikkoChar"/>
    <w:link w:val="Listofreferences"/>
    <w:rsid w:val="000479DF"/>
    <w:rPr>
      <w:rFonts w:ascii="Arial" w:hAnsi="Arial" w:cs="Arial"/>
      <w:b/>
      <w:bCs w:val="0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4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8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6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5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1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7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6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web\office\TWeb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ent Document" ma:contentTypeID="0x01010037B05E0131324A0B8546E2B74A355172002A6B7AB43EF5544B879BE49EA2CEB693" ma:contentTypeVersion="18" ma:contentTypeDescription="Luo uusi asiakirja." ma:contentTypeScope="" ma:versionID="22432294fb7a625f556ec3937901d0fa">
  <xsd:schema xmlns:xsd="http://www.w3.org/2001/XMLSchema" xmlns:xs="http://www.w3.org/2001/XMLSchema" xmlns:p="http://schemas.microsoft.com/office/2006/metadata/properties" xmlns:ns2="cf8c99ff-6b15-4057-8cf8-68095e39d778" xmlns:ns3="61801677-f182-444c-bff9-c12b9eebc147" targetNamespace="http://schemas.microsoft.com/office/2006/metadata/properties" ma:root="true" ma:fieldsID="f74a60127d1e3f7a914b6ebb3fc79dc4" ns2:_="" ns3:_="">
    <xsd:import namespace="cf8c99ff-6b15-4057-8cf8-68095e39d778"/>
    <xsd:import namespace="61801677-f182-444c-bff9-c12b9eebc14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XamkDepartmentTaxHTField" minOccurs="0"/>
                <xsd:element ref="ns2:XamkCampusTaxHTField" minOccurs="0"/>
                <xsd:element ref="ns3:g33a82a8809148c2b12037e90eba7cf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c99ff-6b15-4057-8cf8-68095e39d77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Luokituksen Kaikki-sarake" ma:hidden="true" ma:list="{ca1747b5-ef73-41b2-8bfe-ae14193d8220}" ma:internalName="TaxCatchAll" ma:showField="CatchAllData" ma:web="cf8c99ff-6b15-4057-8cf8-68095e39d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XamkDepartmentTaxHTField" ma:index="11" nillable="true" ma:taxonomy="true" ma:internalName="XamkDepartmentTaxHTField" ma:taxonomyFieldName="XamkDepartment" ma:displayName="Yksikkö" ma:fieldId="{d3452849-aa5e-45c9-b4ac-f99c17074a74}" ma:taxonomyMulti="true" ma:sspId="12c3a885-be51-4291-b4a4-dc2febe6d68b" ma:termSetId="b9ccfd2d-451d-4537-b373-339169e367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XamkCampusTaxHTField" ma:index="12" nillable="true" ma:taxonomy="true" ma:internalName="XamkCampusTaxHTField" ma:taxonomyFieldName="XamkCampus" ma:displayName="Kampus" ma:fieldId="{499951eb-2a0c-4197-a3ed-99220cb3d0b1}" ma:taxonomyMulti="true" ma:sspId="12c3a885-be51-4291-b4a4-dc2febe6d68b" ma:termSetId="6b40be85-fc57-4eeb-bff9-c4c998bafb9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01677-f182-444c-bff9-c12b9eebc147" elementFormDefault="qualified">
    <xsd:import namespace="http://schemas.microsoft.com/office/2006/documentManagement/types"/>
    <xsd:import namespace="http://schemas.microsoft.com/office/infopath/2007/PartnerControls"/>
    <xsd:element name="g33a82a8809148c2b12037e90eba7cfb" ma:index="14" nillable="true" ma:taxonomy="true" ma:internalName="g33a82a8809148c2b12037e90eba7cfb" ma:taxonomyFieldName="Navigation_x0020_hierarchy" ma:displayName="Navigation hierarchy" ma:default="" ma:fieldId="{033a82a8-8091-48c2-b120-37e90eba7cfb}" ma:taxonomyMulti="true" ma:sspId="550ab391-4320-4946-bed2-f7610d7ba2d7" ma:termSetId="bc8cadea-e307-45f4-94f8-68b1723c932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XamkCampusTaxHTField xmlns="cf8c99ff-6b15-4057-8cf8-68095e39d778">
      <Terms xmlns="http://schemas.microsoft.com/office/infopath/2007/PartnerControls"/>
    </XamkCampusTaxHTField>
    <TaxCatchAll xmlns="cf8c99ff-6b15-4057-8cf8-68095e39d778"/>
    <g33a82a8809148c2b12037e90eba7cfb xmlns="61801677-f182-444c-bff9-c12b9eebc147">
      <Terms xmlns="http://schemas.microsoft.com/office/infopath/2007/PartnerControls"/>
    </g33a82a8809148c2b12037e90eba7cfb>
    <XamkDepartmentTaxHTField xmlns="cf8c99ff-6b15-4057-8cf8-68095e39d778">
      <Terms xmlns="http://schemas.microsoft.com/office/infopath/2007/PartnerControls"/>
    </XamkDepartment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B9A5C-7922-4611-9C9B-766F872B5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c99ff-6b15-4057-8cf8-68095e39d778"/>
    <ds:schemaRef ds:uri="61801677-f182-444c-bff9-c12b9eebc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CDA1F-8682-426C-A0CB-1E1CCA1149DF}">
  <ds:schemaRefs>
    <ds:schemaRef ds:uri="http://schemas.microsoft.com/office/2006/metadata/properties"/>
    <ds:schemaRef ds:uri="http://schemas.microsoft.com/office/infopath/2007/PartnerControls"/>
    <ds:schemaRef ds:uri="cf8c99ff-6b15-4057-8cf8-68095e39d778"/>
    <ds:schemaRef ds:uri="61801677-f182-444c-bff9-c12b9eebc147"/>
  </ds:schemaRefs>
</ds:datastoreItem>
</file>

<file path=customXml/itemProps3.xml><?xml version="1.0" encoding="utf-8"?>
<ds:datastoreItem xmlns:ds="http://schemas.openxmlformats.org/officeDocument/2006/customXml" ds:itemID="{A2B741E4-E4E6-4009-AD86-48110C0F16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379F33-60F8-4C04-89E6-0E6A53A6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TWeb2007</Template>
  <TotalTime>227</TotalTime>
  <Pages>11</Pages>
  <Words>1089</Words>
  <Characters>6209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Raportin tai tehtävän kirjoitusalusta 2017 versio 14022017</vt:lpstr>
      <vt:lpstr>Raportin tai tehtävän kirjoitusalusta 2017 versio 14022017</vt:lpstr>
    </vt:vector>
  </TitlesOfParts>
  <Company>Kymenlaakson ammattikorkeakoulu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Raportin tai tehtävän kirjoitusalusta 2017 versio 14022017</dc:title>
  <dc:creator>testi</dc:creator>
  <cp:lastModifiedBy>Bui Huy</cp:lastModifiedBy>
  <cp:revision>25</cp:revision>
  <cp:lastPrinted>2017-02-14T15:25:00Z</cp:lastPrinted>
  <dcterms:created xsi:type="dcterms:W3CDTF">2017-07-04T15:59:00Z</dcterms:created>
  <dcterms:modified xsi:type="dcterms:W3CDTF">2018-03-17T13:46:00Z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webKey">
    <vt:lpwstr>4ec8ae56b863d683c2cc2c1e325438c#elack.kyamk.fi!/TWeb/toaxfront!443!-1</vt:lpwstr>
  </property>
  <property fmtid="{D5CDD505-2E9C-101B-9397-08002B2CF9AE}" pid="3" name="tweb_doc_id">
    <vt:lpwstr>142754</vt:lpwstr>
  </property>
  <property fmtid="{D5CDD505-2E9C-101B-9397-08002B2CF9AE}" pid="4" name="tweb_doc_version">
    <vt:lpwstr>6</vt:lpwstr>
  </property>
  <property fmtid="{D5CDD505-2E9C-101B-9397-08002B2CF9AE}" pid="5" name="tweb_doc_title">
    <vt:lpwstr>YO Esseen mallipohja</vt:lpwstr>
  </property>
  <property fmtid="{D5CDD505-2E9C-101B-9397-08002B2CF9AE}" pid="6" name="tweb_doc_typecode">
    <vt:lpwstr>3.0.1.1.30</vt:lpwstr>
  </property>
  <property fmtid="{D5CDD505-2E9C-101B-9397-08002B2CF9AE}" pid="7" name="tweb_doc_typename">
    <vt:lpwstr>Valmisteluasiakirja</vt:lpwstr>
  </property>
  <property fmtid="{D5CDD505-2E9C-101B-9397-08002B2CF9AE}" pid="8" name="tweb_doc_description">
    <vt:lpwstr>Kyamkin esseen mallipohja 2015</vt:lpwstr>
  </property>
  <property fmtid="{D5CDD505-2E9C-101B-9397-08002B2CF9AE}" pid="9" name="tweb_doc_status">
    <vt:lpwstr>Luonnos</vt:lpwstr>
  </property>
  <property fmtid="{D5CDD505-2E9C-101B-9397-08002B2CF9AE}" pid="10" name="tweb_doc_identifier">
    <vt:lpwstr/>
  </property>
  <property fmtid="{D5CDD505-2E9C-101B-9397-08002B2CF9AE}" pid="11" name="tweb_doc_publicityclass">
    <vt:lpwstr/>
  </property>
  <property fmtid="{D5CDD505-2E9C-101B-9397-08002B2CF9AE}" pid="12" name="tweb_doc_securityclass">
    <vt:lpwstr/>
  </property>
  <property fmtid="{D5CDD505-2E9C-101B-9397-08002B2CF9AE}" pid="13" name="tweb_doc_securityreason">
    <vt:lpwstr/>
  </property>
  <property fmtid="{D5CDD505-2E9C-101B-9397-08002B2CF9AE}" pid="14" name="tweb_doc_securityperiod">
    <vt:lpwstr>0</vt:lpwstr>
  </property>
  <property fmtid="{D5CDD505-2E9C-101B-9397-08002B2CF9AE}" pid="15" name="tweb_doc_securityperiodstart">
    <vt:lpwstr/>
  </property>
  <property fmtid="{D5CDD505-2E9C-101B-9397-08002B2CF9AE}" pid="16" name="tweb_doc_securityperiodend">
    <vt:lpwstr/>
  </property>
  <property fmtid="{D5CDD505-2E9C-101B-9397-08002B2CF9AE}" pid="17" name="tweb_doc_owner">
    <vt:lpwstr>Aalto Seija</vt:lpwstr>
  </property>
  <property fmtid="{D5CDD505-2E9C-101B-9397-08002B2CF9AE}" pid="18" name="tweb_doc_creator">
    <vt:lpwstr>Norrbacka Sami SELAAJA</vt:lpwstr>
  </property>
  <property fmtid="{D5CDD505-2E9C-101B-9397-08002B2CF9AE}" pid="19" name="tweb_doc_publisher">
    <vt:lpwstr>Sosiaali- ja terveysala/Sosiaali- ja terveysala</vt:lpwstr>
  </property>
  <property fmtid="{D5CDD505-2E9C-101B-9397-08002B2CF9AE}" pid="20" name="tweb_doc_contributor">
    <vt:lpwstr/>
  </property>
  <property fmtid="{D5CDD505-2E9C-101B-9397-08002B2CF9AE}" pid="21" name="tweb_doc_fileextension">
    <vt:lpwstr>DOCX</vt:lpwstr>
  </property>
  <property fmtid="{D5CDD505-2E9C-101B-9397-08002B2CF9AE}" pid="22" name="tweb_doc_language">
    <vt:lpwstr>suomi</vt:lpwstr>
  </property>
  <property fmtid="{D5CDD505-2E9C-101B-9397-08002B2CF9AE}" pid="23" name="tweb_doc_created">
    <vt:lpwstr>13.01.2015</vt:lpwstr>
  </property>
  <property fmtid="{D5CDD505-2E9C-101B-9397-08002B2CF9AE}" pid="24" name="tweb_doc_modified">
    <vt:lpwstr>09.04.2015</vt:lpwstr>
  </property>
  <property fmtid="{D5CDD505-2E9C-101B-9397-08002B2CF9AE}" pid="25" name="tweb_doc_available">
    <vt:lpwstr/>
  </property>
  <property fmtid="{D5CDD505-2E9C-101B-9397-08002B2CF9AE}" pid="26" name="tweb_doc_acquired">
    <vt:lpwstr/>
  </property>
  <property fmtid="{D5CDD505-2E9C-101B-9397-08002B2CF9AE}" pid="27" name="tweb_doc_issued">
    <vt:lpwstr/>
  </property>
  <property fmtid="{D5CDD505-2E9C-101B-9397-08002B2CF9AE}" pid="28" name="tweb_doc_accepted">
    <vt:lpwstr/>
  </property>
  <property fmtid="{D5CDD505-2E9C-101B-9397-08002B2CF9AE}" pid="29" name="tweb_doc_validfrom">
    <vt:lpwstr/>
  </property>
  <property fmtid="{D5CDD505-2E9C-101B-9397-08002B2CF9AE}" pid="30" name="tweb_doc_validto">
    <vt:lpwstr/>
  </property>
  <property fmtid="{D5CDD505-2E9C-101B-9397-08002B2CF9AE}" pid="31" name="tweb_doc_protectionclass">
    <vt:lpwstr>Ei suojeluluokiteltu</vt:lpwstr>
  </property>
  <property fmtid="{D5CDD505-2E9C-101B-9397-08002B2CF9AE}" pid="32" name="tweb_doc_retentionperiodstart">
    <vt:lpwstr/>
  </property>
  <property fmtid="{D5CDD505-2E9C-101B-9397-08002B2CF9AE}" pid="33" name="tweb_doc_retentionperiodend">
    <vt:lpwstr/>
  </property>
  <property fmtid="{D5CDD505-2E9C-101B-9397-08002B2CF9AE}" pid="34" name="tweb_doc_storagelocation">
    <vt:lpwstr>Tweb</vt:lpwstr>
  </property>
  <property fmtid="{D5CDD505-2E9C-101B-9397-08002B2CF9AE}" pid="35" name="tweb_doc_publicationid">
    <vt:lpwstr/>
  </property>
  <property fmtid="{D5CDD505-2E9C-101B-9397-08002B2CF9AE}" pid="36" name="tweb_doc_copyright">
    <vt:lpwstr/>
  </property>
  <property fmtid="{D5CDD505-2E9C-101B-9397-08002B2CF9AE}" pid="37" name="tweb_doc_decisionnumber">
    <vt:lpwstr/>
  </property>
  <property fmtid="{D5CDD505-2E9C-101B-9397-08002B2CF9AE}" pid="38" name="tweb_doc_decisionyear">
    <vt:lpwstr>0</vt:lpwstr>
  </property>
  <property fmtid="{D5CDD505-2E9C-101B-9397-08002B2CF9AE}" pid="39" name="tweb_doc_xsubjectlist">
    <vt:lpwstr/>
  </property>
  <property fmtid="{D5CDD505-2E9C-101B-9397-08002B2CF9AE}" pid="40" name="tweb_doc_presenter">
    <vt:lpwstr/>
  </property>
  <property fmtid="{D5CDD505-2E9C-101B-9397-08002B2CF9AE}" pid="41" name="tweb_doc_solver">
    <vt:lpwstr/>
  </property>
  <property fmtid="{D5CDD505-2E9C-101B-9397-08002B2CF9AE}" pid="42" name="tweb_doc_otherid">
    <vt:lpwstr/>
  </property>
  <property fmtid="{D5CDD505-2E9C-101B-9397-08002B2CF9AE}" pid="43" name="tweb_doc_deadline">
    <vt:lpwstr/>
  </property>
  <property fmtid="{D5CDD505-2E9C-101B-9397-08002B2CF9AE}" pid="44" name="tweb_doc_mamiversion">
    <vt:lpwstr>0.5</vt:lpwstr>
  </property>
  <property fmtid="{D5CDD505-2E9C-101B-9397-08002B2CF9AE}" pid="45" name="tweb_doc_atts">
    <vt:lpwstr/>
  </property>
  <property fmtid="{D5CDD505-2E9C-101B-9397-08002B2CF9AE}" pid="46" name="tweb_doc_eoperators">
    <vt:lpwstr/>
  </property>
  <property fmtid="{D5CDD505-2E9C-101B-9397-08002B2CF9AE}" pid="47" name="tweb_user_name">
    <vt:lpwstr>Norrbacka Sami SELAAJA</vt:lpwstr>
  </property>
  <property fmtid="{D5CDD505-2E9C-101B-9397-08002B2CF9AE}" pid="48" name="tweb_user_surname">
    <vt:lpwstr>Norrbacka</vt:lpwstr>
  </property>
  <property fmtid="{D5CDD505-2E9C-101B-9397-08002B2CF9AE}" pid="49" name="tweb_user_givenname">
    <vt:lpwstr>Sami</vt:lpwstr>
  </property>
  <property fmtid="{D5CDD505-2E9C-101B-9397-08002B2CF9AE}" pid="50" name="tweb_user_title">
    <vt:lpwstr>lehtori</vt:lpwstr>
  </property>
  <property fmtid="{D5CDD505-2E9C-101B-9397-08002B2CF9AE}" pid="51" name="tweb_user_telephonenumber">
    <vt:lpwstr/>
  </property>
  <property fmtid="{D5CDD505-2E9C-101B-9397-08002B2CF9AE}" pid="52" name="tweb_user_facsimiletelephonenumber">
    <vt:lpwstr/>
  </property>
  <property fmtid="{D5CDD505-2E9C-101B-9397-08002B2CF9AE}" pid="53" name="tweb_user_rfc822mailbox">
    <vt:lpwstr>sami.norrbacka@kyamk.fi</vt:lpwstr>
  </property>
  <property fmtid="{D5CDD505-2E9C-101B-9397-08002B2CF9AE}" pid="54" name="tweb_user_roomnumber">
    <vt:lpwstr/>
  </property>
  <property fmtid="{D5CDD505-2E9C-101B-9397-08002B2CF9AE}" pid="55" name="tweb_user_organization">
    <vt:lpwstr/>
  </property>
  <property fmtid="{D5CDD505-2E9C-101B-9397-08002B2CF9AE}" pid="56" name="tweb_user_department">
    <vt:lpwstr/>
  </property>
  <property fmtid="{D5CDD505-2E9C-101B-9397-08002B2CF9AE}" pid="57" name="tweb_user_group">
    <vt:lpwstr/>
  </property>
  <property fmtid="{D5CDD505-2E9C-101B-9397-08002B2CF9AE}" pid="58" name="tweb_user_postaladdress">
    <vt:lpwstr/>
  </property>
  <property fmtid="{D5CDD505-2E9C-101B-9397-08002B2CF9AE}" pid="59" name="tweb_user_postalcode">
    <vt:lpwstr/>
  </property>
  <property fmtid="{D5CDD505-2E9C-101B-9397-08002B2CF9AE}" pid="60" name="ContentTypeId">
    <vt:lpwstr>0x01010037B05E0131324A0B8546E2B74A355172002A6B7AB43EF5544B879BE49EA2CEB693</vt:lpwstr>
  </property>
  <property fmtid="{D5CDD505-2E9C-101B-9397-08002B2CF9AE}" pid="61" name="XamkDepartmentTaxHTField">
    <vt:lpwstr/>
  </property>
  <property fmtid="{D5CDD505-2E9C-101B-9397-08002B2CF9AE}" pid="62" name="Yksikkö">
    <vt:lpwstr/>
  </property>
  <property fmtid="{D5CDD505-2E9C-101B-9397-08002B2CF9AE}" pid="63" name="TaxCatchAll">
    <vt:lpwstr/>
  </property>
  <property fmtid="{D5CDD505-2E9C-101B-9397-08002B2CF9AE}" pid="64" name="Kampus">
    <vt:lpwstr/>
  </property>
  <property fmtid="{D5CDD505-2E9C-101B-9397-08002B2CF9AE}" pid="65" name="XamkCampusTaxHTField">
    <vt:lpwstr/>
  </property>
  <property fmtid="{D5CDD505-2E9C-101B-9397-08002B2CF9AE}" pid="66" name="Siirtymishierarkia">
    <vt:lpwstr/>
  </property>
  <property fmtid="{D5CDD505-2E9C-101B-9397-08002B2CF9AE}" pid="67" name="XamkCampus">
    <vt:lpwstr/>
  </property>
  <property fmtid="{D5CDD505-2E9C-101B-9397-08002B2CF9AE}" pid="68" name="XamkDepartment">
    <vt:lpwstr/>
  </property>
  <property fmtid="{D5CDD505-2E9C-101B-9397-08002B2CF9AE}" pid="69" name="Navigation hierarchy">
    <vt:lpwstr/>
  </property>
</Properties>
</file>